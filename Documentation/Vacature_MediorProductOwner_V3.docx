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FA75E1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74DD1" wp14:editId="6C710897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086600" cy="10515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5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45" w:rsidRPr="004A771C" w:rsidRDefault="007B7D74" w:rsidP="006C6D45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>
                              <w:rPr>
                                <w:color w:val="1F497D" w:themeColor="text2"/>
                                <w:lang w:val="nl-BE"/>
                              </w:rPr>
                              <w:t>Gepassioneerde</w:t>
                            </w:r>
                            <w:r w:rsidR="006C6D45" w:rsidRPr="004A771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6C6D45">
                              <w:rPr>
                                <w:color w:val="FF0000"/>
                                <w:lang w:val="nl-BE"/>
                              </w:rPr>
                              <w:t>Product Owner</w:t>
                            </w:r>
                          </w:p>
                          <w:p w:rsidR="006C6D45" w:rsidRPr="004A771C" w:rsidRDefault="006C6D45" w:rsidP="006C6D45"/>
                          <w:p w:rsidR="006C6D45" w:rsidRPr="006D4F15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Ben je op zoek naar een boeiende functie binnen een </w:t>
                            </w:r>
                            <w:r w:rsidRPr="00341107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6D4F15">
                              <w:t xml:space="preserve">? Wens je te werken in een team van gedreven collega’s binnen een </w:t>
                            </w:r>
                            <w:r w:rsidRPr="00341107">
                              <w:rPr>
                                <w:b/>
                              </w:rPr>
                              <w:t>open en aangename sfeer</w:t>
                            </w:r>
                            <w:r w:rsidRPr="006D4F15">
                              <w:t xml:space="preserve">? Wil jij daarnaast deel uitmaken van een </w:t>
                            </w:r>
                            <w:r w:rsidRPr="00341107">
                              <w:rPr>
                                <w:b/>
                              </w:rPr>
                              <w:t>groeiend</w:t>
                            </w:r>
                            <w:r w:rsidRPr="006D4F15">
                              <w:t xml:space="preserve"> bedrijf? Dan ben jij dé persoon naar wie wij op zoek zijn!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</w:pPr>
                          </w:p>
                          <w:p w:rsidR="00341107" w:rsidRDefault="006C6D45" w:rsidP="006C6D45">
                            <w:pPr>
                              <w:jc w:val="both"/>
                            </w:pPr>
                            <w:r w:rsidRPr="006D4F15">
                              <w:t xml:space="preserve">Om het team van </w:t>
                            </w:r>
                            <w:hyperlink r:id="rId6" w:history="1">
                              <w:r w:rsidRPr="006D4F15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6D4F15">
                              <w:rPr>
                                <w:b/>
                              </w:rPr>
                              <w:t xml:space="preserve"> </w:t>
                            </w:r>
                            <w:r w:rsidRPr="006D4F15">
                              <w:t xml:space="preserve">(deel van de </w:t>
                            </w:r>
                            <w:hyperlink r:id="rId7" w:history="1">
                              <w:r w:rsidRPr="006D4F15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6D4F15">
                              <w:t xml:space="preserve">) te versterken zoeken we een </w:t>
                            </w:r>
                            <w:r w:rsidR="007B7D74" w:rsidRPr="00341107">
                              <w:rPr>
                                <w:b/>
                              </w:rPr>
                              <w:t>toegewijde</w:t>
                            </w:r>
                            <w:r w:rsidR="00643D0F" w:rsidRPr="006D4F15">
                              <w:t xml:space="preserve"> en </w:t>
                            </w:r>
                            <w:r w:rsidR="006D4F15" w:rsidRPr="00341107">
                              <w:rPr>
                                <w:b/>
                              </w:rPr>
                              <w:t>ervaren</w:t>
                            </w:r>
                            <w:r w:rsidRPr="006D4F15">
                              <w:t xml:space="preserve"> </w:t>
                            </w:r>
                            <w:hyperlink r:id="rId8" w:history="1">
                              <w:r w:rsidR="00643D0F" w:rsidRPr="006D4F15">
                                <w:rPr>
                                  <w:rStyle w:val="Hyperlink"/>
                                </w:rPr>
                                <w:t>Product</w:t>
                              </w:r>
                            </w:hyperlink>
                            <w:r w:rsidR="00643D0F" w:rsidRPr="006D4F15">
                              <w:rPr>
                                <w:rStyle w:val="Hyperlink"/>
                              </w:rPr>
                              <w:t xml:space="preserve"> Owner</w:t>
                            </w:r>
                            <w:r w:rsidRPr="00341107">
                              <w:t>.</w:t>
                            </w:r>
                            <w:r w:rsidRPr="006D4F15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D4F15">
                              <w:t xml:space="preserve">Onze ideale collega </w:t>
                            </w:r>
                            <w:r w:rsidR="00341107" w:rsidRPr="006D4F15">
                              <w:t>hecht belang aan community-feel</w:t>
                            </w:r>
                            <w:r w:rsidR="00341107">
                              <w:t xml:space="preserve"> en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6D4F15">
                              <w:t>verkiest een open omgeving waarin eigen input gestimuleerd wordt.</w:t>
                            </w:r>
                            <w:r w:rsidRPr="006D4F15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6D4F15">
                              <w:t xml:space="preserve">The Business Analysts is een </w:t>
                            </w:r>
                            <w:r w:rsidRPr="00341107">
                              <w:rPr>
                                <w:b/>
                              </w:rPr>
                              <w:t>dynamisch</w:t>
                            </w:r>
                            <w:r w:rsidRPr="006D4F15">
                              <w:t xml:space="preserve"> en </w:t>
                            </w:r>
                            <w:r w:rsidRPr="00341107">
                              <w:rPr>
                                <w:b/>
                              </w:rPr>
                              <w:t>snelgroeiend</w:t>
                            </w:r>
                            <w:r w:rsidRPr="006D4F15">
                              <w:t xml:space="preserve"> bedrijf, gericht op State-Of–The-Art Business oplossingen aan de hand van sterk onderbouwde </w:t>
                            </w:r>
                            <w:r w:rsidR="00B51562" w:rsidRPr="006D4F15">
                              <w:t>a</w:t>
                            </w:r>
                            <w:r w:rsidRPr="006D4F15">
                              <w:t xml:space="preserve">nalysetechnieken, Agile Project Management en </w:t>
                            </w:r>
                            <w:r w:rsidR="00341107">
                              <w:t xml:space="preserve">doordacht </w:t>
                            </w:r>
                            <w:r w:rsidRPr="006D4F15">
                              <w:t>Enterprise Architectuur.</w:t>
                            </w:r>
                            <w:r w:rsidRPr="006D4F15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6C6D45" w:rsidRPr="006D4F1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6C6D45" w:rsidRPr="006D4F15" w:rsidRDefault="006C6D45" w:rsidP="006C6D45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6D4F15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brede waaier aan opleidingen, ervaringen en expertise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</w:t>
                            </w:r>
                            <w:r w:rsidRPr="00E13F48">
                              <w:rPr>
                                <w:b/>
                                <w:lang w:eastAsia="nl-BE"/>
                              </w:rPr>
                              <w:t>hun job met passie</w:t>
                            </w:r>
                            <w:r w:rsidRPr="006D4F15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7D74DB" w:rsidRPr="006D4F15" w:rsidRDefault="007D74DB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6A2D89" w:rsidRPr="006D4F15" w:rsidRDefault="006C6D45" w:rsidP="006436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D42A99" w:rsidRPr="00535537" w:rsidRDefault="002B625A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ben je verantwoordelijk voor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de inhoudelijke waarde van het product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>, je bent als het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 xml:space="preserve"> ware eigenaar van het product;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3E042C" w:rsidRPr="00535537">
                              <w:rPr>
                                <w:rFonts w:cs="Arial"/>
                                <w:lang w:val="nl-BE"/>
                              </w:rPr>
                              <w:t>verzamelt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business requirements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die leiden tot de Product Backlog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, als Product Owner weet je de projectvisie van de organisatie te capteren 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en om te zetten in user story’s;</w:t>
                            </w:r>
                          </w:p>
                          <w:p w:rsidR="00B51562" w:rsidRPr="00535537" w:rsidRDefault="00B51562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vertegenwoordigt de business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 zijde van de orga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nisatie en vormt de brug met IT;</w:t>
                            </w:r>
                          </w:p>
                          <w:p w:rsidR="00643684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staat in voor het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opstellen </w:t>
                            </w:r>
                            <w:r w:rsidR="00C83A7A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 xml:space="preserve">en onderhouden </w:t>
                            </w:r>
                            <w:r w:rsidR="00B51562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van de Product B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acklog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toekennen en bewaren van de bijhorende businesswaarden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 en prioriteiten, é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n </w:t>
                            </w:r>
                            <w:r w:rsidR="00C83A7A" w:rsidRPr="00535537">
                              <w:rPr>
                                <w:rFonts w:cs="Arial"/>
                                <w:lang w:val="nl-BE"/>
                              </w:rPr>
                              <w:t xml:space="preserve">het identificeren en signaleren van de </w:t>
                            </w: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afhankelijkheden van </w:t>
                            </w:r>
                            <w:r w:rsidR="00B51562" w:rsidRPr="00535537">
                              <w:rPr>
                                <w:rFonts w:cs="Arial"/>
                                <w:lang w:val="nl-BE"/>
                              </w:rPr>
                              <w:t>het te bouwen product</w:t>
                            </w:r>
                            <w:r w:rsidR="00E13F48" w:rsidRPr="00535537">
                              <w:rPr>
                                <w:rFonts w:cs="Arial"/>
                                <w:lang w:val="nl-BE"/>
                              </w:rPr>
                              <w:t>;</w:t>
                            </w:r>
                          </w:p>
                          <w:p w:rsidR="00B51562" w:rsidRPr="00535537" w:rsidRDefault="00643684" w:rsidP="005355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35537">
                              <w:rPr>
                                <w:rFonts w:cs="Arial"/>
                                <w:lang w:val="nl-BE"/>
                              </w:rPr>
                              <w:t xml:space="preserve">Je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hebt kennis van </w:t>
                            </w:r>
                            <w:r w:rsidR="009E41EB" w:rsidRPr="00535537">
                              <w:rPr>
                                <w:rFonts w:cs="Arial"/>
                                <w:b/>
                                <w:lang w:val="nl-BE"/>
                              </w:rPr>
                              <w:t>Agile en Scrum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 xml:space="preserve">, én hebt ervaring </w:t>
                            </w:r>
                            <w:r w:rsidR="00643D0F" w:rsidRPr="00535537">
                              <w:rPr>
                                <w:rFonts w:cs="Arial"/>
                                <w:lang w:val="nl-BE"/>
                              </w:rPr>
                              <w:t xml:space="preserve">als Product Owner </w:t>
                            </w:r>
                            <w:r w:rsidR="009E41EB" w:rsidRPr="00535537">
                              <w:rPr>
                                <w:rFonts w:cs="Arial"/>
                                <w:lang w:val="nl-BE"/>
                              </w:rPr>
                              <w:t>met projecten die deze filosofie en methodologie hanteren.</w:t>
                            </w:r>
                          </w:p>
                          <w:p w:rsidR="006C6D45" w:rsidRPr="006D4F15" w:rsidRDefault="006C6D45" w:rsidP="006C6D4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D4F15">
                              <w:rPr>
                                <w:b/>
                                <w:color w:val="FF0000"/>
                              </w:rPr>
                              <w:t xml:space="preserve">Jouw profiel  </w:t>
                            </w:r>
                          </w:p>
                          <w:p w:rsidR="006C6D45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min. 2ja</w:t>
                            </w:r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ar ervaring als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 xml:space="preserve">Product </w:t>
                            </w:r>
                            <w:proofErr w:type="spellStart"/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O</w:t>
                            </w:r>
                            <w:r w:rsidR="008E7234" w:rsidRPr="005C7D80">
                              <w:rPr>
                                <w:rFonts w:cs="Arial"/>
                                <w:lang w:val="nl-BE"/>
                              </w:rPr>
                              <w:t>wner</w:t>
                            </w:r>
                            <w:proofErr w:type="spellEnd"/>
                            <w:r w:rsidR="006C6D45" w:rsidRPr="005C7D80">
                              <w:rPr>
                                <w:rFonts w:cs="Arial"/>
                                <w:lang w:val="nl-BE"/>
                              </w:rPr>
                              <w:t xml:space="preserve">; </w:t>
                            </w:r>
                          </w:p>
                          <w:p w:rsidR="00F61109" w:rsidRPr="005C7D80" w:rsidRDefault="00F61109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Je beschikt over uitstekenede communicatieve vaardigheden, zowel 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verbaal</w:t>
                            </w: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 als schriftelijk; </w:t>
                            </w:r>
                          </w:p>
                          <w:p w:rsidR="00F61109" w:rsidRPr="005C7D80" w:rsidRDefault="00F61109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bent energiek en resultaat gedreven</w:t>
                            </w:r>
                            <w:r w:rsidR="00C01BFC">
                              <w:rPr>
                                <w:rFonts w:cs="Arial"/>
                                <w:lang w:val="nl-BE"/>
                              </w:rPr>
                              <w:t>,</w:t>
                            </w: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 xml:space="preserve"> daarnaast ben je pro-actief; </w:t>
                            </w:r>
                          </w:p>
                          <w:p w:rsidR="006C6D45" w:rsidRPr="005C7D80" w:rsidRDefault="006C6D45" w:rsidP="006C6D4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F61109" w:rsidRPr="005C7D80" w:rsidRDefault="006C6D45" w:rsidP="00F611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C7D80">
                              <w:rPr>
                                <w:rFonts w:cs="Arial"/>
                                <w:lang w:val="nl-BE"/>
                              </w:rPr>
                              <w:t>Je hebt een grondige kennis van het Nederlands, Engels en Frans</w:t>
                            </w:r>
                            <w:r w:rsidR="00DC1DFF" w:rsidRPr="005C7D80">
                              <w:rPr>
                                <w:rFonts w:cs="Arial"/>
                                <w:lang w:val="nl-BE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  <w:p w:rsidR="00B51562" w:rsidRPr="001A25E2" w:rsidRDefault="00B51562" w:rsidP="00B515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A25E2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B51562" w:rsidRPr="00775B75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 wordt</w:t>
                            </w:r>
                            <w:r>
                              <w:rPr>
                                <w:lang w:val="nl-BE"/>
                              </w:rPr>
                              <w:t xml:space="preserve"> lid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van een s</w:t>
                            </w:r>
                            <w:r>
                              <w:rPr>
                                <w:lang w:val="nl-BE"/>
                              </w:rPr>
                              <w:t xml:space="preserve">tabiel en dynamisch </w:t>
                            </w:r>
                            <w:r w:rsidRPr="00845BCC">
                              <w:rPr>
                                <w:lang w:val="nl-BE"/>
                              </w:rPr>
                              <w:t>bedrijf dat ope</w:t>
                            </w:r>
                            <w:r>
                              <w:rPr>
                                <w:lang w:val="nl-BE"/>
                              </w:rPr>
                              <w:t xml:space="preserve">nstaat voor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>
                              <w:rPr>
                                <w:lang w:val="nl-BE"/>
                              </w:rPr>
                              <w:t>. Bovendien vormen jouw collega’s een ondersteunend team van kennis en ervaring en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 krijg</w:t>
                            </w:r>
                            <w:r>
                              <w:rPr>
                                <w:lang w:val="nl-BE"/>
                              </w:rPr>
                              <w:t xml:space="preserve"> je </w:t>
                            </w:r>
                            <w:r w:rsidRPr="007759AC">
                              <w:rPr>
                                <w:lang w:val="nl-BE"/>
                              </w:rPr>
                              <w:t xml:space="preserve">de mogelijkheid om deel te nemen aan interne en externe opleidingen, seminaries en </w:t>
                            </w:r>
                            <w:r>
                              <w:rPr>
                                <w:lang w:val="nl-BE"/>
                              </w:rPr>
                              <w:t xml:space="preserve">andere knowledge </w:t>
                            </w:r>
                            <w:r w:rsidRPr="007759AC">
                              <w:rPr>
                                <w:lang w:val="nl-BE"/>
                              </w:rPr>
                              <w:t>shar</w:t>
                            </w:r>
                            <w:r>
                              <w:rPr>
                                <w:lang w:val="nl-BE"/>
                              </w:rPr>
                              <w:t xml:space="preserve">ing </w:t>
                            </w:r>
                            <w:r w:rsidR="00E13F48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B51562" w:rsidRPr="00845BCC" w:rsidRDefault="00B51562" w:rsidP="00B515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Je ontvangt een </w:t>
                            </w:r>
                            <w:r w:rsidRPr="007953A4">
                              <w:rPr>
                                <w:lang w:val="nl-BE"/>
                              </w:rPr>
                              <w:t xml:space="preserve">vast contract </w:t>
                            </w:r>
                            <w:r>
                              <w:rPr>
                                <w:lang w:val="nl-BE"/>
                              </w:rPr>
                              <w:t>met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een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>
                              <w:rPr>
                                <w:lang w:val="nl-BE"/>
                              </w:rPr>
                              <w:t xml:space="preserve"> en een compleet voordelen</w:t>
                            </w:r>
                            <w:r w:rsidRPr="00845BCC">
                              <w:rPr>
                                <w:lang w:val="nl-BE"/>
                              </w:rPr>
                              <w:t>pakket (be</w:t>
                            </w:r>
                            <w:r>
                              <w:rPr>
                                <w:lang w:val="nl-BE"/>
                              </w:rPr>
                              <w:t>drijfswagen, tankkaart, laptop</w:t>
                            </w:r>
                            <w:r w:rsidRPr="00845BCC">
                              <w:rPr>
                                <w:lang w:val="nl-BE"/>
                              </w:rPr>
                              <w:t>, verzekeringen, etc.)</w:t>
                            </w:r>
                            <w:r w:rsidR="00E13F48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B51562" w:rsidRDefault="00B51562" w:rsidP="00C83A7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845BCC">
                              <w:rPr>
                                <w:lang w:val="nl-BE"/>
                              </w:rPr>
                              <w:t>Je</w:t>
                            </w:r>
                            <w:r>
                              <w:rPr>
                                <w:lang w:val="nl-BE"/>
                              </w:rPr>
                              <w:t xml:space="preserve"> komt terecht 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in een no-nonsense omgeving met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845BCC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F21A1E">
                              <w:rPr>
                                <w:lang w:val="nl-BE"/>
                              </w:rPr>
                              <w:t>m</w:t>
                            </w:r>
                            <w:r w:rsidRPr="00845BCC">
                              <w:rPr>
                                <w:lang w:val="nl-BE"/>
                              </w:rPr>
                              <w:t>eerde Cronos Group</w:t>
                            </w:r>
                            <w:r>
                              <w:rPr>
                                <w:lang w:val="nl-BE"/>
                              </w:rPr>
                              <w:t xml:space="preserve">, waar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E13F48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ambitie.</w:t>
                            </w:r>
                          </w:p>
                          <w:p w:rsid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C83A7A" w:rsidRPr="00C83A7A" w:rsidRDefault="00C83A7A" w:rsidP="00C83A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6C6D45" w:rsidRDefault="006C6D45" w:rsidP="006C6D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  <w:r w:rsidRPr="00A01DD3">
                              <w:rPr>
                                <w:lang w:val="nl-BE"/>
                              </w:rPr>
                              <w:t xml:space="preserve">Heb je interesse in deze uitdaging of ken je iemand in jouw netwerk die interesse kan hebben? </w:t>
                            </w:r>
                            <w:r w:rsidRPr="00C45168">
                              <w:t>Stuur je contact gege</w:t>
                            </w:r>
                            <w:r>
                              <w:t xml:space="preserve">vens en CV naar Joyce Pauwels via </w:t>
                            </w:r>
                            <w:hyperlink r:id="rId9" w:history="1">
                              <w:r w:rsidR="006D4F15" w:rsidRPr="00454326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>
                              <w:t xml:space="preserve">! </w:t>
                            </w: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4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.25pt;width:558pt;height:8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" filled="f" stroked="f">
                <v:textbox>
                  <w:txbxContent>
                    <w:p w:rsidR="006C6D45" w:rsidRPr="004A771C" w:rsidRDefault="007B7D74" w:rsidP="006C6D45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>
                        <w:rPr>
                          <w:color w:val="1F497D" w:themeColor="text2"/>
                          <w:lang w:val="nl-BE"/>
                        </w:rPr>
                        <w:t>Gepassioneerde</w:t>
                      </w:r>
                      <w:r w:rsidR="006C6D45" w:rsidRPr="004A771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6C6D45">
                        <w:rPr>
                          <w:color w:val="FF0000"/>
                          <w:lang w:val="nl-BE"/>
                        </w:rPr>
                        <w:t>Product Owner</w:t>
                      </w:r>
                    </w:p>
                    <w:p w:rsidR="006C6D45" w:rsidRPr="004A771C" w:rsidRDefault="006C6D45" w:rsidP="006C6D45"/>
                    <w:p w:rsidR="006C6D45" w:rsidRPr="006D4F15" w:rsidRDefault="006C6D45" w:rsidP="006C6D45">
                      <w:pPr>
                        <w:jc w:val="both"/>
                      </w:pPr>
                      <w:r w:rsidRPr="006D4F15">
                        <w:t xml:space="preserve">Ben je op zoek naar een boeiende functie binnen een </w:t>
                      </w:r>
                      <w:r w:rsidRPr="00341107">
                        <w:rPr>
                          <w:b/>
                        </w:rPr>
                        <w:t>stabiel consultancybureau met naam en faam</w:t>
                      </w:r>
                      <w:r w:rsidRPr="006D4F15">
                        <w:t xml:space="preserve">? Wens je te werken in een team van gedreven collega’s binnen een </w:t>
                      </w:r>
                      <w:r w:rsidRPr="00341107">
                        <w:rPr>
                          <w:b/>
                        </w:rPr>
                        <w:t>open en aangename sfeer</w:t>
                      </w:r>
                      <w:r w:rsidRPr="006D4F15">
                        <w:t xml:space="preserve">? Wil jij daarnaast deel uitmaken van een </w:t>
                      </w:r>
                      <w:r w:rsidRPr="00341107">
                        <w:rPr>
                          <w:b/>
                        </w:rPr>
                        <w:t>groeiend</w:t>
                      </w:r>
                      <w:r w:rsidRPr="006D4F15">
                        <w:t xml:space="preserve"> bedrijf? Dan ben jij dé persoon naar wie wij op zoek zijn! </w:t>
                      </w:r>
                    </w:p>
                    <w:p w:rsidR="006C6D45" w:rsidRPr="006D4F15" w:rsidRDefault="006C6D45" w:rsidP="006C6D45">
                      <w:pPr>
                        <w:jc w:val="both"/>
                      </w:pPr>
                    </w:p>
                    <w:p w:rsidR="00341107" w:rsidRDefault="006C6D45" w:rsidP="006C6D45">
                      <w:pPr>
                        <w:jc w:val="both"/>
                      </w:pPr>
                      <w:r w:rsidRPr="006D4F15">
                        <w:t xml:space="preserve">Om het team van </w:t>
                      </w:r>
                      <w:hyperlink r:id="rId10" w:history="1">
                        <w:r w:rsidRPr="006D4F15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6D4F15">
                        <w:rPr>
                          <w:b/>
                        </w:rPr>
                        <w:t xml:space="preserve"> </w:t>
                      </w:r>
                      <w:r w:rsidRPr="006D4F15">
                        <w:t xml:space="preserve">(deel van de </w:t>
                      </w:r>
                      <w:hyperlink r:id="rId11" w:history="1">
                        <w:r w:rsidRPr="006D4F15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6D4F15">
                        <w:t xml:space="preserve">) te versterken zoeken we een </w:t>
                      </w:r>
                      <w:r w:rsidR="007B7D74" w:rsidRPr="00341107">
                        <w:rPr>
                          <w:b/>
                        </w:rPr>
                        <w:t>toegewijde</w:t>
                      </w:r>
                      <w:r w:rsidR="00643D0F" w:rsidRPr="006D4F15">
                        <w:t xml:space="preserve"> en </w:t>
                      </w:r>
                      <w:r w:rsidR="006D4F15" w:rsidRPr="00341107">
                        <w:rPr>
                          <w:b/>
                        </w:rPr>
                        <w:t>ervaren</w:t>
                      </w:r>
                      <w:r w:rsidRPr="006D4F15">
                        <w:t xml:space="preserve"> </w:t>
                      </w:r>
                      <w:hyperlink r:id="rId12" w:history="1">
                        <w:r w:rsidR="00643D0F" w:rsidRPr="006D4F15">
                          <w:rPr>
                            <w:rStyle w:val="Hyperlink"/>
                          </w:rPr>
                          <w:t>Product</w:t>
                        </w:r>
                      </w:hyperlink>
                      <w:r w:rsidR="00643D0F" w:rsidRPr="006D4F15">
                        <w:rPr>
                          <w:rStyle w:val="Hyperlink"/>
                        </w:rPr>
                        <w:t xml:space="preserve"> Owner</w:t>
                      </w:r>
                      <w:r w:rsidRPr="00341107">
                        <w:t>.</w:t>
                      </w:r>
                      <w:r w:rsidRPr="006D4F15">
                        <w:rPr>
                          <w:color w:val="FF0000"/>
                        </w:rPr>
                        <w:t xml:space="preserve"> </w:t>
                      </w:r>
                      <w:r w:rsidRPr="006D4F15">
                        <w:t xml:space="preserve">Onze ideale collega </w:t>
                      </w:r>
                      <w:r w:rsidR="00341107" w:rsidRPr="006D4F15">
                        <w:t>hecht belang aan community-feel</w:t>
                      </w:r>
                      <w:r w:rsidR="00341107">
                        <w:t xml:space="preserve"> en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6D4F15">
                        <w:t>verkiest een open omgeving waarin eigen input gestimuleerd wordt.</w:t>
                      </w:r>
                      <w:r w:rsidRPr="006D4F15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6D4F15">
                        <w:t xml:space="preserve">The Business Analysts is een </w:t>
                      </w:r>
                      <w:r w:rsidRPr="00341107">
                        <w:rPr>
                          <w:b/>
                        </w:rPr>
                        <w:t>dynamisch</w:t>
                      </w:r>
                      <w:r w:rsidRPr="006D4F15">
                        <w:t xml:space="preserve"> en </w:t>
                      </w:r>
                      <w:r w:rsidRPr="00341107">
                        <w:rPr>
                          <w:b/>
                        </w:rPr>
                        <w:t>snelgroeiend</w:t>
                      </w:r>
                      <w:r w:rsidRPr="006D4F15">
                        <w:t xml:space="preserve"> bedrijf, gericht op State-Of–The-Art Business oplossingen aan de hand van sterk onderbouwde </w:t>
                      </w:r>
                      <w:r w:rsidR="00B51562" w:rsidRPr="006D4F15">
                        <w:t>a</w:t>
                      </w:r>
                      <w:r w:rsidRPr="006D4F15">
                        <w:t xml:space="preserve">nalysetechnieken, Agile Project Management en </w:t>
                      </w:r>
                      <w:r w:rsidR="00341107">
                        <w:t xml:space="preserve">doordacht </w:t>
                      </w:r>
                      <w:r w:rsidRPr="006D4F15">
                        <w:t>Enterprise Architectuur.</w:t>
                      </w:r>
                      <w:r w:rsidRPr="006D4F15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6C6D45" w:rsidRPr="006D4F1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6C6D45" w:rsidRPr="006D4F15" w:rsidRDefault="006C6D45" w:rsidP="006C6D45">
                      <w:pPr>
                        <w:jc w:val="both"/>
                        <w:rPr>
                          <w:lang w:eastAsia="nl-BE"/>
                        </w:rPr>
                      </w:pPr>
                      <w:r w:rsidRPr="006D4F15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E13F48">
                        <w:rPr>
                          <w:b/>
                          <w:lang w:eastAsia="nl-BE"/>
                        </w:rPr>
                        <w:t>brede waaier aan opleidingen, ervaringen en expertise</w:t>
                      </w:r>
                      <w:r w:rsidRPr="006D4F15">
                        <w:rPr>
                          <w:lang w:eastAsia="nl-BE"/>
                        </w:rPr>
                        <w:t xml:space="preserve"> beschikken. Als groep vormt The Business Analysts een hecht team van consultants die </w:t>
                      </w:r>
                      <w:r w:rsidRPr="00E13F48">
                        <w:rPr>
                          <w:b/>
                          <w:lang w:eastAsia="nl-BE"/>
                        </w:rPr>
                        <w:t>hun job met passie</w:t>
                      </w:r>
                      <w:r w:rsidRPr="006D4F15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7D74DB" w:rsidRPr="006D4F15" w:rsidRDefault="007D74DB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6A2D89" w:rsidRPr="006D4F15" w:rsidRDefault="006C6D45" w:rsidP="00643684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D42A99" w:rsidRPr="00535537" w:rsidRDefault="002B625A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Als Product Owner ben je verantwoordelijk voor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de inhoudelijke waarde van het product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>, je bent als het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 xml:space="preserve"> ware eigenaar van het product;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3E042C" w:rsidRPr="00535537">
                        <w:rPr>
                          <w:rFonts w:cs="Arial"/>
                          <w:lang w:val="nl-BE"/>
                        </w:rPr>
                        <w:t>verzamelt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business requirements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die leiden tot de Product Backlog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, als Product Owner weet je de projectvisie van de organisatie te capteren 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en om te zetten in user story’s;</w:t>
                      </w:r>
                    </w:p>
                    <w:p w:rsidR="00B51562" w:rsidRPr="00535537" w:rsidRDefault="00B51562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Pr="00535537">
                        <w:rPr>
                          <w:rFonts w:cs="Arial"/>
                          <w:b/>
                          <w:lang w:val="nl-BE"/>
                        </w:rPr>
                        <w:t>vertegenwoordigt de business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 zijde van de orga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nisatie en vormt de brug met IT;</w:t>
                      </w:r>
                    </w:p>
                    <w:p w:rsidR="00643684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staat in voor het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 xml:space="preserve">opstellen </w:t>
                      </w:r>
                      <w:r w:rsidR="00C83A7A" w:rsidRPr="00535537">
                        <w:rPr>
                          <w:rFonts w:cs="Arial"/>
                          <w:b/>
                          <w:lang w:val="nl-BE"/>
                        </w:rPr>
                        <w:t xml:space="preserve">en onderhouden </w:t>
                      </w:r>
                      <w:r w:rsidR="00B51562" w:rsidRPr="00535537">
                        <w:rPr>
                          <w:rFonts w:cs="Arial"/>
                          <w:b/>
                          <w:lang w:val="nl-BE"/>
                        </w:rPr>
                        <w:t>van de Product B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acklog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toekennen en bewaren van de bijhorende businesswaarden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 en prioriteiten, é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n </w:t>
                      </w:r>
                      <w:r w:rsidR="00C83A7A" w:rsidRPr="00535537">
                        <w:rPr>
                          <w:rFonts w:cs="Arial"/>
                          <w:lang w:val="nl-BE"/>
                        </w:rPr>
                        <w:t xml:space="preserve">het identificeren en signaleren van de </w:t>
                      </w:r>
                      <w:r w:rsidRPr="00535537">
                        <w:rPr>
                          <w:rFonts w:cs="Arial"/>
                          <w:lang w:val="nl-BE"/>
                        </w:rPr>
                        <w:t xml:space="preserve">afhankelijkheden van </w:t>
                      </w:r>
                      <w:r w:rsidR="00B51562" w:rsidRPr="00535537">
                        <w:rPr>
                          <w:rFonts w:cs="Arial"/>
                          <w:lang w:val="nl-BE"/>
                        </w:rPr>
                        <w:t>het te bouwen product</w:t>
                      </w:r>
                      <w:r w:rsidR="00E13F48" w:rsidRPr="00535537">
                        <w:rPr>
                          <w:rFonts w:cs="Arial"/>
                          <w:lang w:val="nl-BE"/>
                        </w:rPr>
                        <w:t>;</w:t>
                      </w:r>
                    </w:p>
                    <w:p w:rsidR="00B51562" w:rsidRPr="00535537" w:rsidRDefault="00643684" w:rsidP="00535537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35537">
                        <w:rPr>
                          <w:rFonts w:cs="Arial"/>
                          <w:lang w:val="nl-BE"/>
                        </w:rPr>
                        <w:t xml:space="preserve">Je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hebt kennis van </w:t>
                      </w:r>
                      <w:r w:rsidR="009E41EB" w:rsidRPr="00535537">
                        <w:rPr>
                          <w:rFonts w:cs="Arial"/>
                          <w:b/>
                          <w:lang w:val="nl-BE"/>
                        </w:rPr>
                        <w:t>Agile en Scrum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 xml:space="preserve">, én hebt ervaring </w:t>
                      </w:r>
                      <w:r w:rsidR="00643D0F" w:rsidRPr="00535537">
                        <w:rPr>
                          <w:rFonts w:cs="Arial"/>
                          <w:lang w:val="nl-BE"/>
                        </w:rPr>
                        <w:t xml:space="preserve">als Product Owner </w:t>
                      </w:r>
                      <w:r w:rsidR="009E41EB" w:rsidRPr="00535537">
                        <w:rPr>
                          <w:rFonts w:cs="Arial"/>
                          <w:lang w:val="nl-BE"/>
                        </w:rPr>
                        <w:t>met projecten die deze filosofie en methodologie hanteren.</w:t>
                      </w:r>
                    </w:p>
                    <w:p w:rsidR="006C6D45" w:rsidRPr="006D4F15" w:rsidRDefault="006C6D45" w:rsidP="006C6D45">
                      <w:pPr>
                        <w:rPr>
                          <w:b/>
                          <w:color w:val="FF0000"/>
                        </w:rPr>
                      </w:pPr>
                      <w:r w:rsidRPr="006D4F15">
                        <w:rPr>
                          <w:b/>
                          <w:color w:val="FF0000"/>
                        </w:rPr>
                        <w:t xml:space="preserve">Jouw profiel  </w:t>
                      </w:r>
                    </w:p>
                    <w:p w:rsidR="006C6D45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min. 2ja</w:t>
                      </w:r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ar ervaring als </w:t>
                      </w:r>
                      <w:r w:rsidR="00C01BFC">
                        <w:rPr>
                          <w:rFonts w:cs="Arial"/>
                          <w:lang w:val="nl-BE"/>
                        </w:rPr>
                        <w:t xml:space="preserve">Product </w:t>
                      </w:r>
                      <w:proofErr w:type="spellStart"/>
                      <w:r w:rsidR="00C01BFC">
                        <w:rPr>
                          <w:rFonts w:cs="Arial"/>
                          <w:lang w:val="nl-BE"/>
                        </w:rPr>
                        <w:t>O</w:t>
                      </w:r>
                      <w:r w:rsidR="008E7234" w:rsidRPr="005C7D80">
                        <w:rPr>
                          <w:rFonts w:cs="Arial"/>
                          <w:lang w:val="nl-BE"/>
                        </w:rPr>
                        <w:t>wner</w:t>
                      </w:r>
                      <w:proofErr w:type="spellEnd"/>
                      <w:r w:rsidR="006C6D45" w:rsidRPr="005C7D80">
                        <w:rPr>
                          <w:rFonts w:cs="Arial"/>
                          <w:lang w:val="nl-BE"/>
                        </w:rPr>
                        <w:t xml:space="preserve">; </w:t>
                      </w:r>
                    </w:p>
                    <w:p w:rsidR="00F61109" w:rsidRPr="005C7D80" w:rsidRDefault="00F61109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 xml:space="preserve">Je beschikt over uitstekenede communicatieve vaardigheden, zowel </w:t>
                      </w:r>
                      <w:r w:rsidR="00C01BFC">
                        <w:rPr>
                          <w:rFonts w:cs="Arial"/>
                          <w:lang w:val="nl-BE"/>
                        </w:rPr>
                        <w:t>verbaal</w:t>
                      </w:r>
                      <w:r w:rsidRPr="005C7D80">
                        <w:rPr>
                          <w:rFonts w:cs="Arial"/>
                          <w:lang w:val="nl-BE"/>
                        </w:rPr>
                        <w:t xml:space="preserve"> als schriftelijk; </w:t>
                      </w:r>
                    </w:p>
                    <w:p w:rsidR="00F61109" w:rsidRPr="005C7D80" w:rsidRDefault="00F61109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bent energiek en resultaat gedreven</w:t>
                      </w:r>
                      <w:r w:rsidR="00C01BFC">
                        <w:rPr>
                          <w:rFonts w:cs="Arial"/>
                          <w:lang w:val="nl-BE"/>
                        </w:rPr>
                        <w:t>,</w:t>
                      </w:r>
                      <w:r w:rsidRPr="005C7D80">
                        <w:rPr>
                          <w:rFonts w:cs="Arial"/>
                          <w:lang w:val="nl-BE"/>
                        </w:rPr>
                        <w:t xml:space="preserve"> daarnaast ben je pro-actief; </w:t>
                      </w:r>
                    </w:p>
                    <w:p w:rsidR="006C6D45" w:rsidRPr="005C7D80" w:rsidRDefault="006C6D45" w:rsidP="006C6D4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F61109" w:rsidRPr="005C7D80" w:rsidRDefault="006C6D45" w:rsidP="00F6110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C7D80">
                        <w:rPr>
                          <w:rFonts w:cs="Arial"/>
                          <w:lang w:val="nl-BE"/>
                        </w:rPr>
                        <w:t>Je hebt een grondige kennis van het Nederlands, Engels en Frans</w:t>
                      </w:r>
                      <w:r w:rsidR="00DC1DFF" w:rsidRPr="005C7D80">
                        <w:rPr>
                          <w:rFonts w:cs="Arial"/>
                          <w:lang w:val="nl-BE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:rsidR="00B51562" w:rsidRPr="001A25E2" w:rsidRDefault="00B51562" w:rsidP="00B51562">
                      <w:pPr>
                        <w:rPr>
                          <w:b/>
                          <w:color w:val="FF0000"/>
                        </w:rPr>
                      </w:pPr>
                      <w:r w:rsidRPr="001A25E2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B51562" w:rsidRPr="00775B75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 wordt</w:t>
                      </w:r>
                      <w:r>
                        <w:rPr>
                          <w:lang w:val="nl-BE"/>
                        </w:rPr>
                        <w:t xml:space="preserve"> lid</w:t>
                      </w:r>
                      <w:r w:rsidRPr="00845BCC">
                        <w:rPr>
                          <w:lang w:val="nl-BE"/>
                        </w:rPr>
                        <w:t xml:space="preserve"> van een s</w:t>
                      </w:r>
                      <w:r>
                        <w:rPr>
                          <w:lang w:val="nl-BE"/>
                        </w:rPr>
                        <w:t xml:space="preserve">tabiel en dynamisch </w:t>
                      </w:r>
                      <w:r w:rsidRPr="00845BCC">
                        <w:rPr>
                          <w:lang w:val="nl-BE"/>
                        </w:rPr>
                        <w:t>bedrijf dat ope</w:t>
                      </w:r>
                      <w:r>
                        <w:rPr>
                          <w:lang w:val="nl-BE"/>
                        </w:rPr>
                        <w:t xml:space="preserve">nstaat voor </w:t>
                      </w:r>
                      <w:r w:rsidRPr="00E13F48">
                        <w:rPr>
                          <w:b/>
                          <w:lang w:val="nl-BE"/>
                        </w:rPr>
                        <w:t>jouw input en ideeën</w:t>
                      </w:r>
                      <w:r>
                        <w:rPr>
                          <w:lang w:val="nl-BE"/>
                        </w:rPr>
                        <w:t>. Bovendien vormen jouw collega’s een ondersteunend team van kennis en ervaring en</w:t>
                      </w:r>
                      <w:r w:rsidRPr="007759AC">
                        <w:rPr>
                          <w:lang w:val="nl-BE"/>
                        </w:rPr>
                        <w:t xml:space="preserve"> krijg</w:t>
                      </w:r>
                      <w:r>
                        <w:rPr>
                          <w:lang w:val="nl-BE"/>
                        </w:rPr>
                        <w:t xml:space="preserve"> je </w:t>
                      </w:r>
                      <w:r w:rsidRPr="007759AC">
                        <w:rPr>
                          <w:lang w:val="nl-BE"/>
                        </w:rPr>
                        <w:t xml:space="preserve">de mogelijkheid om deel te nemen aan interne en externe opleidingen, seminaries en </w:t>
                      </w:r>
                      <w:r>
                        <w:rPr>
                          <w:lang w:val="nl-BE"/>
                        </w:rPr>
                        <w:t xml:space="preserve">andere knowledge </w:t>
                      </w:r>
                      <w:r w:rsidRPr="007759AC">
                        <w:rPr>
                          <w:lang w:val="nl-BE"/>
                        </w:rPr>
                        <w:t>shar</w:t>
                      </w:r>
                      <w:r>
                        <w:rPr>
                          <w:lang w:val="nl-BE"/>
                        </w:rPr>
                        <w:t xml:space="preserve">ing </w:t>
                      </w:r>
                      <w:r w:rsidR="00E13F48">
                        <w:rPr>
                          <w:lang w:val="nl-BE"/>
                        </w:rPr>
                        <w:t>events;</w:t>
                      </w:r>
                    </w:p>
                    <w:p w:rsidR="00B51562" w:rsidRPr="00845BCC" w:rsidRDefault="00B51562" w:rsidP="00B515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Je ontvangt een </w:t>
                      </w:r>
                      <w:r w:rsidRPr="007953A4">
                        <w:rPr>
                          <w:lang w:val="nl-BE"/>
                        </w:rPr>
                        <w:t xml:space="preserve">vast contract </w:t>
                      </w:r>
                      <w:r>
                        <w:rPr>
                          <w:lang w:val="nl-BE"/>
                        </w:rPr>
                        <w:t>met</w:t>
                      </w:r>
                      <w:r w:rsidRPr="00845BCC">
                        <w:rPr>
                          <w:lang w:val="nl-BE"/>
                        </w:rPr>
                        <w:t xml:space="preserve"> een </w:t>
                      </w:r>
                      <w:r w:rsidRPr="00E13F48">
                        <w:rPr>
                          <w:b/>
                          <w:lang w:val="nl-BE"/>
                        </w:rPr>
                        <w:t>competitief salaris</w:t>
                      </w:r>
                      <w:r>
                        <w:rPr>
                          <w:lang w:val="nl-BE"/>
                        </w:rPr>
                        <w:t xml:space="preserve"> en een compleet voordelen</w:t>
                      </w:r>
                      <w:r w:rsidRPr="00845BCC">
                        <w:rPr>
                          <w:lang w:val="nl-BE"/>
                        </w:rPr>
                        <w:t>pakket (be</w:t>
                      </w:r>
                      <w:r>
                        <w:rPr>
                          <w:lang w:val="nl-BE"/>
                        </w:rPr>
                        <w:t>drijfswagen, tankkaart, laptop</w:t>
                      </w:r>
                      <w:r w:rsidRPr="00845BCC">
                        <w:rPr>
                          <w:lang w:val="nl-BE"/>
                        </w:rPr>
                        <w:t>, verzekeringen, etc.)</w:t>
                      </w:r>
                      <w:r w:rsidR="00E13F48">
                        <w:rPr>
                          <w:lang w:val="nl-BE"/>
                        </w:rPr>
                        <w:t>;</w:t>
                      </w:r>
                    </w:p>
                    <w:p w:rsidR="00B51562" w:rsidRDefault="00B51562" w:rsidP="00C83A7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845BCC">
                        <w:rPr>
                          <w:lang w:val="nl-BE"/>
                        </w:rPr>
                        <w:t>Je</w:t>
                      </w:r>
                      <w:r>
                        <w:rPr>
                          <w:lang w:val="nl-BE"/>
                        </w:rPr>
                        <w:t xml:space="preserve"> komt terecht </w:t>
                      </w:r>
                      <w:r w:rsidRPr="00845BCC">
                        <w:rPr>
                          <w:lang w:val="nl-BE"/>
                        </w:rPr>
                        <w:t xml:space="preserve">in een no-nonsense omgeving met </w:t>
                      </w:r>
                      <w:r w:rsidRPr="00E13F48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845BCC">
                        <w:rPr>
                          <w:lang w:val="nl-BE"/>
                        </w:rPr>
                        <w:t xml:space="preserve"> en je wordt deel van de gerenom</w:t>
                      </w:r>
                      <w:r w:rsidR="00F21A1E">
                        <w:rPr>
                          <w:lang w:val="nl-BE"/>
                        </w:rPr>
                        <w:t>m</w:t>
                      </w:r>
                      <w:r w:rsidRPr="00845BCC">
                        <w:rPr>
                          <w:lang w:val="nl-BE"/>
                        </w:rPr>
                        <w:t>eerde Cronos Group</w:t>
                      </w:r>
                      <w:r>
                        <w:rPr>
                          <w:lang w:val="nl-BE"/>
                        </w:rPr>
                        <w:t xml:space="preserve">, waar </w:t>
                      </w:r>
                      <w:r w:rsidRPr="00E13F48">
                        <w:rPr>
                          <w:b/>
                          <w:lang w:val="nl-BE"/>
                        </w:rPr>
                        <w:t>aandacht</w:t>
                      </w:r>
                      <w:r>
                        <w:rPr>
                          <w:lang w:val="nl-BE"/>
                        </w:rPr>
                        <w:t xml:space="preserve"> wordt gegeven aan </w:t>
                      </w:r>
                      <w:r w:rsidRPr="00E13F48">
                        <w:rPr>
                          <w:b/>
                          <w:lang w:val="nl-BE"/>
                        </w:rPr>
                        <w:t>individuele ondersteuning, professionele uitdagingen en je persoonlijke interesses &amp; ambitie.</w:t>
                      </w:r>
                    </w:p>
                    <w:p w:rsid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C83A7A" w:rsidRPr="00C83A7A" w:rsidRDefault="00C83A7A" w:rsidP="00C83A7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6C6D45" w:rsidRDefault="006C6D45" w:rsidP="006C6D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  <w:r w:rsidRPr="00A01DD3">
                        <w:rPr>
                          <w:lang w:val="nl-BE"/>
                        </w:rPr>
                        <w:t xml:space="preserve">Heb je interesse in deze uitdaging of ken je iemand in jouw netwerk die interesse kan hebben? </w:t>
                      </w:r>
                      <w:r w:rsidRPr="00C45168">
                        <w:t>Stuur je contact gege</w:t>
                      </w:r>
                      <w:r>
                        <w:t xml:space="preserve">vens en CV naar Joyce Pauwels via </w:t>
                      </w:r>
                      <w:hyperlink r:id="rId13" w:history="1">
                        <w:r w:rsidR="006D4F15" w:rsidRPr="00454326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>
                        <w:t xml:space="preserve">! </w:t>
                      </w: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15230"/>
    <w:multiLevelType w:val="hybridMultilevel"/>
    <w:tmpl w:val="9E0EF8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0389"/>
    <w:multiLevelType w:val="multilevel"/>
    <w:tmpl w:val="7CA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-197"/>
        </w:tabs>
        <w:ind w:left="-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3"/>
        </w:tabs>
        <w:ind w:left="5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43"/>
        </w:tabs>
        <w:ind w:left="12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63"/>
        </w:tabs>
        <w:ind w:left="19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83"/>
        </w:tabs>
        <w:ind w:left="26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03"/>
        </w:tabs>
        <w:ind w:left="34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23"/>
        </w:tabs>
        <w:ind w:left="41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43"/>
        </w:tabs>
        <w:ind w:left="48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86810"/>
    <w:rsid w:val="001573A4"/>
    <w:rsid w:val="001C7BCB"/>
    <w:rsid w:val="002B625A"/>
    <w:rsid w:val="00341107"/>
    <w:rsid w:val="003E042C"/>
    <w:rsid w:val="00404E83"/>
    <w:rsid w:val="004811B9"/>
    <w:rsid w:val="004D7DFA"/>
    <w:rsid w:val="0051056C"/>
    <w:rsid w:val="00535537"/>
    <w:rsid w:val="005C7D80"/>
    <w:rsid w:val="00643684"/>
    <w:rsid w:val="00643D0F"/>
    <w:rsid w:val="006A2D89"/>
    <w:rsid w:val="006B6953"/>
    <w:rsid w:val="006C6D45"/>
    <w:rsid w:val="006D4F15"/>
    <w:rsid w:val="007B7D74"/>
    <w:rsid w:val="007D74DB"/>
    <w:rsid w:val="008E7234"/>
    <w:rsid w:val="00967225"/>
    <w:rsid w:val="00983A6C"/>
    <w:rsid w:val="009E41EB"/>
    <w:rsid w:val="00B51562"/>
    <w:rsid w:val="00B8415C"/>
    <w:rsid w:val="00C01BFC"/>
    <w:rsid w:val="00C83A7A"/>
    <w:rsid w:val="00D42A99"/>
    <w:rsid w:val="00D46553"/>
    <w:rsid w:val="00D67B62"/>
    <w:rsid w:val="00DC1DFF"/>
    <w:rsid w:val="00DE2324"/>
    <w:rsid w:val="00E13F48"/>
    <w:rsid w:val="00EC2389"/>
    <w:rsid w:val="00F21A1E"/>
    <w:rsid w:val="00F61109"/>
    <w:rsid w:val="00FA75E1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5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D4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6D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0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0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3891F-74BE-4E1F-B2EA-B60D14F7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3</cp:revision>
  <cp:lastPrinted>2017-02-02T14:47:00Z</cp:lastPrinted>
  <dcterms:created xsi:type="dcterms:W3CDTF">2017-02-08T15:06:00Z</dcterms:created>
  <dcterms:modified xsi:type="dcterms:W3CDTF">2017-11-30T12:43:00Z</dcterms:modified>
</cp:coreProperties>
</file>