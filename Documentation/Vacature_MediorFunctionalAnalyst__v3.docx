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BCB" w:rsidRDefault="00D0318B" w:rsidP="00D67B62">
      <w:pPr>
        <w:tabs>
          <w:tab w:val="left" w:pos="-1843"/>
        </w:tabs>
        <w:ind w:right="-1765"/>
      </w:pPr>
      <w:r>
        <w:rPr>
          <w:noProof/>
          <w:lang w:val="nl-BE"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CDB5EB" wp14:editId="41C8F3DA">
                <wp:simplePos x="0" y="0"/>
                <wp:positionH relativeFrom="column">
                  <wp:posOffset>228600</wp:posOffset>
                </wp:positionH>
                <wp:positionV relativeFrom="paragraph">
                  <wp:posOffset>142874</wp:posOffset>
                </wp:positionV>
                <wp:extent cx="7086600" cy="1042987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042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318B" w:rsidRPr="00505A36" w:rsidRDefault="00DA718D" w:rsidP="00505A36">
                            <w:pPr>
                              <w:pStyle w:val="Heading1"/>
                              <w:spacing w:before="240"/>
                              <w:jc w:val="center"/>
                              <w:rPr>
                                <w:color w:val="1F497D" w:themeColor="text2"/>
                                <w:lang w:val="nl-BE"/>
                              </w:rPr>
                            </w:pPr>
                            <w:r w:rsidRPr="00505A36">
                              <w:rPr>
                                <w:color w:val="1F497D" w:themeColor="text2"/>
                                <w:lang w:val="nl-BE"/>
                              </w:rPr>
                              <w:t>Gedreven</w:t>
                            </w:r>
                            <w:r w:rsidR="00D0318B" w:rsidRPr="00505A36">
                              <w:rPr>
                                <w:color w:val="auto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Functional</w:t>
                            </w:r>
                            <w:proofErr w:type="spellEnd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 xml:space="preserve"> </w:t>
                            </w:r>
                            <w:proofErr w:type="spellStart"/>
                            <w:r w:rsidR="00D0318B" w:rsidRPr="00505A36">
                              <w:rPr>
                                <w:color w:val="FF0000"/>
                                <w:lang w:val="nl-BE"/>
                              </w:rPr>
                              <w:t>Analyst</w:t>
                            </w:r>
                            <w:proofErr w:type="spellEnd"/>
                          </w:p>
                          <w:p w:rsidR="00D0318B" w:rsidRPr="00505A36" w:rsidRDefault="00D0318B" w:rsidP="00505A36"/>
                          <w:p w:rsidR="002F152E" w:rsidRPr="00505A36" w:rsidRDefault="002F152E" w:rsidP="00505A36">
                            <w:pPr>
                              <w:jc w:val="both"/>
                            </w:pPr>
                            <w:r w:rsidRPr="00505A36">
                              <w:t xml:space="preserve">Ben je op zoek naar een boeiende functie binnen een </w:t>
                            </w:r>
                            <w:r w:rsidRPr="00524241">
                              <w:rPr>
                                <w:b/>
                              </w:rPr>
                              <w:t>stabiel consultancybureau met naam en faam</w:t>
                            </w:r>
                            <w:r w:rsidRPr="00505A36">
                              <w:t xml:space="preserve">? Wens je te werken in een team van gedreven collega’s binnen een </w:t>
                            </w:r>
                            <w:r w:rsidRPr="00524241">
                              <w:rPr>
                                <w:b/>
                              </w:rPr>
                              <w:t>open en aangename sfeer</w:t>
                            </w:r>
                            <w:r w:rsidRPr="00505A36">
                              <w:t xml:space="preserve">? Wil jij daarnaast deel uitmaken van een groeiend bedrijf? Dan ben jij dé persoon naar wie wij op zoek zijn!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  <w:r w:rsidRPr="00505A36">
                              <w:t xml:space="preserve">Om het team van </w:t>
                            </w:r>
                            <w:hyperlink r:id="rId6" w:history="1">
                              <w:r w:rsidRPr="00505A36">
                                <w:rPr>
                                  <w:rStyle w:val="Hyperlink"/>
                                  <w:b/>
                                  <w:color w:val="FF0000"/>
                                </w:rPr>
                                <w:t>The Business Analysts</w:t>
                              </w:r>
                            </w:hyperlink>
                            <w:r w:rsidRPr="00505A36">
                              <w:rPr>
                                <w:b/>
                              </w:rPr>
                              <w:t xml:space="preserve"> </w:t>
                            </w:r>
                            <w:r w:rsidRPr="00505A36">
                              <w:t xml:space="preserve">(deel van de </w:t>
                            </w:r>
                            <w:hyperlink r:id="rId7" w:history="1">
                              <w:r w:rsidRPr="00505A36">
                                <w:rPr>
                                  <w:rStyle w:val="Hyperlink"/>
                                </w:rPr>
                                <w:t>Cronos Group</w:t>
                              </w:r>
                            </w:hyperlink>
                            <w:r w:rsidRPr="00505A36">
                              <w:t xml:space="preserve">) te versterken zoeken we een </w:t>
                            </w:r>
                            <w:r w:rsidR="00DA718D" w:rsidRPr="00524241">
                              <w:rPr>
                                <w:b/>
                              </w:rPr>
                              <w:t>toegewijde</w:t>
                            </w:r>
                            <w:r w:rsidRPr="00524241">
                              <w:rPr>
                                <w:b/>
                              </w:rPr>
                              <w:t xml:space="preserve"> en vakkundige</w:t>
                            </w:r>
                            <w:r w:rsidRPr="00505A36">
                              <w:t xml:space="preserve"> </w:t>
                            </w:r>
                            <w:hyperlink r:id="rId8" w:history="1">
                              <w:r w:rsidR="00F472A2">
                                <w:rPr>
                                  <w:rStyle w:val="Hyperlink"/>
                                </w:rPr>
                                <w:t>Functioneel</w:t>
                              </w:r>
                              <w:r w:rsidRPr="00505A36">
                                <w:rPr>
                                  <w:rStyle w:val="Hyperlink"/>
                                </w:rPr>
                                <w:t xml:space="preserve"> Analist</w:t>
                              </w:r>
                            </w:hyperlink>
                            <w:r w:rsidRPr="00524241">
                              <w:t>.</w:t>
                            </w:r>
                            <w:r w:rsidRPr="00505A36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505A36">
                              <w:t xml:space="preserve">Onze ideale collega </w:t>
                            </w:r>
                            <w:r w:rsidR="00524241" w:rsidRPr="00505A36">
                              <w:t xml:space="preserve">hecht belang aan community-feel </w:t>
                            </w:r>
                            <w:r w:rsidR="00524241">
                              <w:t xml:space="preserve">en </w:t>
                            </w:r>
                            <w:r w:rsidRPr="00505A36">
                              <w:t>verkiest een open omgeving waarin eigen input gestimuleerd wordt</w:t>
                            </w:r>
                            <w:r w:rsidR="00524241">
                              <w:rPr>
                                <w:color w:val="FF0000"/>
                                <w:lang w:eastAsia="nl-BE"/>
                              </w:rPr>
                              <w:t xml:space="preserve">. </w:t>
                            </w: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color w:val="FF0000"/>
                                <w:lang w:eastAsia="nl-BE"/>
                              </w:rPr>
                            </w:pP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noProof/>
                                <w:lang w:eastAsia="nl-BE"/>
                              </w:rPr>
                            </w:pPr>
                            <w:r w:rsidRPr="00505A36">
                              <w:t xml:space="preserve">The Business Analysts is een </w:t>
                            </w:r>
                            <w:r w:rsidRPr="00524241">
                              <w:rPr>
                                <w:b/>
                              </w:rPr>
                              <w:t>dynamisch</w:t>
                            </w:r>
                            <w:r w:rsidRPr="00505A36">
                              <w:t xml:space="preserve"> en </w:t>
                            </w:r>
                            <w:r w:rsidRPr="00524241">
                              <w:rPr>
                                <w:b/>
                              </w:rPr>
                              <w:t>snelgroeiend</w:t>
                            </w:r>
                            <w:r w:rsidRPr="00505A36">
                              <w:t xml:space="preserve"> bedrijf, gericht op State-Of–The-Art Business oplossingen aan de hand van sterk onderbouwde analysetechnieken, Agile Project Management en een doordachte Enterprise Architectuur.</w:t>
                            </w:r>
                            <w:r w:rsidRPr="00505A36">
                              <w:rPr>
                                <w:noProof/>
                                <w:lang w:eastAsia="nl-BE"/>
                              </w:rPr>
                              <w:t xml:space="preserve"> </w:t>
                            </w:r>
                          </w:p>
                          <w:p w:rsidR="002F152E" w:rsidRPr="00505A36" w:rsidRDefault="002F152E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</w:pPr>
                          </w:p>
                          <w:p w:rsidR="002F152E" w:rsidRPr="00505A36" w:rsidRDefault="002F152E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  <w:r w:rsidRPr="00505A36">
                              <w:rPr>
                                <w:lang w:eastAsia="nl-BE"/>
                              </w:rPr>
                              <w:t>Momenteel bestaat The Business Analysts u</w:t>
                            </w:r>
                            <w:r w:rsidR="00112C58">
                              <w:rPr>
                                <w:lang w:eastAsia="nl-BE"/>
                              </w:rPr>
                              <w:t xml:space="preserve">it meer dan 60 consultants. 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Dit maakt dat we over een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brede waaier aan ervaring en expertise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beschikken. Als groep vormt The Business Analysts een hecht team van consultants die hun </w:t>
                            </w:r>
                            <w:r w:rsidRPr="00524241">
                              <w:rPr>
                                <w:b/>
                                <w:lang w:eastAsia="nl-BE"/>
                              </w:rPr>
                              <w:t>job met passie</w:t>
                            </w:r>
                            <w:r w:rsidRPr="00505A36">
                              <w:rPr>
                                <w:lang w:eastAsia="nl-BE"/>
                              </w:rPr>
                              <w:t xml:space="preserve"> uitoefenen. </w:t>
                            </w:r>
                          </w:p>
                          <w:p w:rsidR="005022A9" w:rsidRPr="00505A36" w:rsidRDefault="005022A9" w:rsidP="00505A36">
                            <w:pPr>
                              <w:jc w:val="both"/>
                              <w:rPr>
                                <w:lang w:eastAsia="nl-BE"/>
                              </w:rPr>
                            </w:pPr>
                          </w:p>
                          <w:p w:rsidR="00A17E46" w:rsidRPr="00505A36" w:rsidRDefault="005022A9" w:rsidP="00505A3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Als onze collega ben je in staat om volgende taken op te nemen; </w:t>
                            </w:r>
                          </w:p>
                          <w:p w:rsidR="002F152E" w:rsidRPr="00505A36" w:rsidRDefault="00F472A2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Als Functioneel A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nalist vorm je de </w:t>
                            </w:r>
                            <w:r w:rsidR="002F152E" w:rsidRPr="00453F1C">
                              <w:rPr>
                                <w:b/>
                                <w:lang w:val="nl-BE"/>
                              </w:rPr>
                              <w:t>brug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tussen de </w:t>
                            </w:r>
                            <w:r w:rsidR="002F152E" w:rsidRPr="00453F1C">
                              <w:rPr>
                                <w:b/>
                                <w:lang w:val="nl-BE"/>
                              </w:rPr>
                              <w:t>operationele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kant van de organisati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e enerzijds en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IT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anderzijds;</w:t>
                            </w:r>
                          </w:p>
                          <w:p w:rsidR="00164590" w:rsidRPr="00505A36" w:rsidRDefault="00164590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staat in voor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interpretatie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van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business analyses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om zo een deel ervan om te zetten in een functionele analyse; 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Je gaat op zoek naar de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behoeften van de organisatie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, eindgebruikers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of stakeholders en vertaalt deze in een functionele analyse. Jouw analyse is vervolgens de aa</w:t>
                            </w:r>
                            <w:r w:rsidR="00164590"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nzet tot de technische analyse;</w:t>
                            </w:r>
                          </w:p>
                          <w:p w:rsidR="00C90F2A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verzorgt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de </w:t>
                            </w:r>
                            <w:r w:rsidRPr="00453F1C">
                              <w:rPr>
                                <w:b/>
                                <w:lang w:val="nl-BE"/>
                              </w:rPr>
                              <w:t>link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tussen de business en het implementat</w:t>
                            </w:r>
                            <w:r w:rsidR="00112C58">
                              <w:rPr>
                                <w:lang w:val="nl-BE"/>
                              </w:rPr>
                              <w:t xml:space="preserve">ie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team (testers en developers);</w:t>
                            </w:r>
                          </w:p>
                          <w:p w:rsidR="005022A9" w:rsidRPr="00505A36" w:rsidRDefault="00C90F2A" w:rsidP="00505A3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line="285" w:lineRule="atLeast"/>
                              <w:ind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>Je hebt ke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nnis van de </w:t>
                            </w:r>
                            <w:r w:rsidR="00164590" w:rsidRPr="00453F1C">
                              <w:rPr>
                                <w:b/>
                                <w:lang w:val="nl-BE"/>
                              </w:rPr>
                              <w:t>behavorial diagrams van UML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 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(use-cases, sequence diagram, activity diagram, ...) en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 xml:space="preserve">kan deze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 xml:space="preserve">eren met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verschillende </w:t>
                            </w:r>
                            <w:r w:rsidR="005022A9" w:rsidRPr="00505A36">
                              <w:rPr>
                                <w:lang w:val="nl-BE"/>
                              </w:rPr>
                              <w:t>mo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>del</w:t>
                            </w:r>
                            <w:r w:rsidR="0008723A">
                              <w:rPr>
                                <w:lang w:val="nl-BE"/>
                              </w:rPr>
                              <w:t>l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eertools 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>afhankelijk van</w:t>
                            </w:r>
                            <w:r w:rsidR="00CD318B" w:rsidRPr="00505A36">
                              <w:rPr>
                                <w:lang w:val="nl-BE"/>
                              </w:rPr>
                              <w:t xml:space="preserve"> de</w:t>
                            </w:r>
                            <w:r w:rsidR="002F152E" w:rsidRPr="00505A36">
                              <w:rPr>
                                <w:lang w:val="nl-BE"/>
                              </w:rPr>
                              <w:t xml:space="preserve"> voorkeur van de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klant;</w:t>
                            </w:r>
                          </w:p>
                          <w:p w:rsidR="00164590" w:rsidRPr="00505A36" w:rsidRDefault="00164590" w:rsidP="00505A36">
                            <w:pPr>
                              <w:numPr>
                                <w:ilvl w:val="0"/>
                                <w:numId w:val="12"/>
                              </w:numPr>
                              <w:spacing w:before="100" w:beforeAutospacing="1" w:line="231" w:lineRule="atLeast"/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</w:pP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>Je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hebt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</w:t>
                            </w:r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ervaring met </w:t>
                            </w:r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 xml:space="preserve">user </w:t>
                            </w:r>
                            <w:proofErr w:type="spellStart"/>
                            <w:r w:rsidR="006D57E8" w:rsidRPr="006D57E8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stories</w:t>
                            </w:r>
                            <w:proofErr w:type="spellEnd"/>
                            <w:r w:rsidR="006D57E8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kennis van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Agile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en </w:t>
                            </w:r>
                            <w:r w:rsidRPr="00453F1C">
                              <w:rPr>
                                <w:rFonts w:eastAsia="Times New Roman" w:cs="Arial"/>
                                <w:b/>
                                <w:bdr w:val="none" w:sz="0" w:space="0" w:color="auto" w:frame="1"/>
                                <w:lang w:val="nl-BE" w:eastAsia="nl-BE"/>
                              </w:rPr>
                              <w:t>Scrum</w:t>
                            </w:r>
                            <w:r w:rsidRPr="00505A36">
                              <w:rPr>
                                <w:rFonts w:eastAsia="Times New Roman" w:cs="Arial"/>
                                <w:bdr w:val="none" w:sz="0" w:space="0" w:color="auto" w:frame="1"/>
                                <w:lang w:val="nl-BE" w:eastAsia="nl-BE"/>
                              </w:rPr>
                              <w:t xml:space="preserve"> binnen de context van bovenvermelde taken.</w:t>
                            </w:r>
                          </w:p>
                          <w:p w:rsidR="003A0777" w:rsidRPr="00505A36" w:rsidRDefault="003A0777" w:rsidP="00505A36">
                            <w:pPr>
                              <w:spacing w:line="285" w:lineRule="atLeast"/>
                              <w:ind w:left="566" w:right="1237"/>
                              <w:jc w:val="both"/>
                              <w:textAlignment w:val="baseline"/>
                              <w:rPr>
                                <w:lang w:val="nl-BE"/>
                              </w:rPr>
                            </w:pPr>
                          </w:p>
                          <w:p w:rsidR="005022A9" w:rsidRPr="00505A36" w:rsidRDefault="005022A9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Jouw profiel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  <w:r w:rsidRPr="00505A36"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min. 2jaar ervaring als </w:t>
                            </w:r>
                            <w:r w:rsidR="00F472A2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>Functioneel A</w:t>
                            </w:r>
                            <w:r w:rsidRPr="00505A36">
                              <w:rPr>
                                <w:rFonts w:cs="Arial"/>
                                <w:color w:val="262626"/>
                                <w:lang w:val="nl-BE"/>
                              </w:rPr>
                              <w:t xml:space="preserve">nalist; </w:t>
                            </w:r>
                            <w:bookmarkStart w:id="0" w:name="_GoBack"/>
                            <w:bookmarkEnd w:id="0"/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bezit een “</w:t>
                            </w:r>
                            <w:r w:rsidRPr="00505A36">
                              <w:rPr>
                                <w:rFonts w:cs="Arial"/>
                                <w:b/>
                                <w:lang w:val="nl-BE"/>
                              </w:rPr>
                              <w:t>Can-Do</w:t>
                            </w: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” mentaliteit en je hebt zin voor initiatief;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 xml:space="preserve">Je hebt sterke analytische vaardigheden, een conceptueel denkvermogen en goede interpersoonlijke skills; </w:t>
                            </w:r>
                          </w:p>
                          <w:p w:rsidR="005022A9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rFonts w:cs="Arial"/>
                                <w:lang w:val="nl-BE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werkt zelfstandig, nauwkeurig en je kan prioriteiten stellen, omgaan met deadlines;</w:t>
                            </w:r>
                          </w:p>
                          <w:p w:rsidR="00A01DD3" w:rsidRPr="00505A36" w:rsidRDefault="005022A9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8"/>
                              </w:numPr>
                              <w:autoSpaceDE w:val="0"/>
                              <w:autoSpaceDN w:val="0"/>
                              <w:adjustRightInd w:val="0"/>
                              <w:spacing w:after="400"/>
                              <w:rPr>
                                <w:lang w:val="nl-NL"/>
                              </w:rPr>
                            </w:pPr>
                            <w:r w:rsidRPr="00505A36">
                              <w:rPr>
                                <w:rFonts w:cs="Arial"/>
                                <w:lang w:val="nl-BE"/>
                              </w:rPr>
                              <w:t>Je hebt een grondige kennis van h</w:t>
                            </w:r>
                            <w:r w:rsidR="00A01DD3" w:rsidRPr="00505A36">
                              <w:rPr>
                                <w:rFonts w:cs="Arial"/>
                                <w:lang w:val="nl-BE"/>
                              </w:rPr>
                              <w:t>et Nederlands, Engels en Frans.</w:t>
                            </w:r>
                          </w:p>
                          <w:p w:rsidR="002F152E" w:rsidRPr="00505A36" w:rsidRDefault="002F152E" w:rsidP="00505A36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505A36">
                              <w:rPr>
                                <w:b/>
                                <w:color w:val="FF0000"/>
                              </w:rPr>
                              <w:t>Ons aanbod</w:t>
                            </w:r>
                            <w:r w:rsidR="00164590" w:rsidRPr="00505A36">
                              <w:rPr>
                                <w:b/>
                                <w:color w:val="FF0000"/>
                              </w:rPr>
                              <w:t>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wordt lid van een stabiel en dynamisch bedrijf dat openstaat voor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jouw input en ideeën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. Bovendien vormen jouw collega’s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ondersteunend team van kennis en ervaring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krijg je de mogelijkheid om deel te nemen aan interne en externe opleidingen, seminaries en andere knowledge sharing 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events;</w:t>
                            </w:r>
                          </w:p>
                          <w:p w:rsidR="002F152E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ontvangt een vast contract met een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competitief salaris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een compleet voordelenpakket (bedrijfswagen, tankkaart, laptop, verzekeringen, etc.)</w:t>
                            </w:r>
                            <w:r w:rsidR="00164590" w:rsidRPr="00505A36">
                              <w:rPr>
                                <w:lang w:val="nl-BE"/>
                              </w:rPr>
                              <w:t>;</w:t>
                            </w:r>
                          </w:p>
                          <w:p w:rsidR="007D4061" w:rsidRPr="00505A36" w:rsidRDefault="002F152E" w:rsidP="00505A36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  <w:r w:rsidRPr="00505A36">
                              <w:rPr>
                                <w:lang w:val="nl-BE"/>
                              </w:rPr>
                              <w:t xml:space="preserve">Je komt terecht in een no-nonsense omgeving met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>directe toegang tot het management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en je wordt deel van de </w:t>
                            </w:r>
                            <w:r w:rsidR="00112C58" w:rsidRPr="00505A36">
                              <w:rPr>
                                <w:lang w:val="nl-BE"/>
                              </w:rPr>
                              <w:t>gerenommeerde</w:t>
                            </w:r>
                            <w:r w:rsidRPr="00505A36">
                              <w:rPr>
                                <w:lang w:val="nl-BE"/>
                              </w:rPr>
                              <w:t xml:space="preserve"> Cronos Group, waar aandacht wordt gegeven aan </w:t>
                            </w:r>
                            <w:r w:rsidRPr="00524241">
                              <w:rPr>
                                <w:b/>
                                <w:lang w:val="nl-BE"/>
                              </w:rPr>
                              <w:t xml:space="preserve">individuele ondersteuning, professionele uitdagingen en je persoonlijke interesses </w:t>
                            </w:r>
                            <w:r w:rsidR="00164590" w:rsidRPr="00524241">
                              <w:rPr>
                                <w:b/>
                                <w:lang w:val="nl-BE"/>
                              </w:rPr>
                              <w:t>&amp; ambitie</w:t>
                            </w:r>
                            <w:r w:rsidR="00524241">
                              <w:rPr>
                                <w:lang w:val="nl-BE"/>
                              </w:rPr>
                              <w:t xml:space="preserve">. </w:t>
                            </w:r>
                          </w:p>
                          <w:p w:rsidR="007D4061" w:rsidRPr="00505A36" w:rsidRDefault="007D4061" w:rsidP="00505A36"/>
                          <w:p w:rsidR="007D4061" w:rsidRPr="00A17E46" w:rsidRDefault="007D4061" w:rsidP="00505A36">
                            <w:r w:rsidRPr="00505A36">
                              <w:t xml:space="preserve">Heb je interesse in deze uitdaging of ken je iemand in jouw netwerk die interesse kan hebben? Stuur je contact gegevens en CV naar Joyce Pauwels via </w:t>
                            </w:r>
                            <w:hyperlink r:id="rId9" w:history="1">
                              <w:r w:rsidR="00505A36" w:rsidRPr="00505A36">
                                <w:rPr>
                                  <w:rStyle w:val="Hyperlink"/>
                                </w:rPr>
                                <w:t>recruitment@thebusinessanalysts.be</w:t>
                              </w:r>
                            </w:hyperlink>
                            <w:r w:rsidRPr="00505A36">
                              <w:t>!</w:t>
                            </w:r>
                          </w:p>
                          <w:p w:rsidR="007D4061" w:rsidRPr="007D4061" w:rsidRDefault="007D4061" w:rsidP="00505A36">
                            <w:pPr>
                              <w:pStyle w:val="ListParagraph"/>
                              <w:widowControl w:val="0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lang w:val="nl-BE"/>
                              </w:rPr>
                            </w:pPr>
                          </w:p>
                          <w:p w:rsidR="006A2D89" w:rsidRPr="00A01DD3" w:rsidRDefault="006A2D89" w:rsidP="00A01DD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400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DB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pt;margin-top:11.25pt;width:558pt;height:821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" filled="f" stroked="f">
                <v:textbox>
                  <w:txbxContent>
                    <w:p w:rsidR="00D0318B" w:rsidRPr="00505A36" w:rsidRDefault="00DA718D" w:rsidP="00505A36">
                      <w:pPr>
                        <w:pStyle w:val="Heading1"/>
                        <w:spacing w:before="240"/>
                        <w:jc w:val="center"/>
                        <w:rPr>
                          <w:color w:val="1F497D" w:themeColor="text2"/>
                          <w:lang w:val="nl-BE"/>
                        </w:rPr>
                      </w:pPr>
                      <w:r w:rsidRPr="00505A36">
                        <w:rPr>
                          <w:color w:val="1F497D" w:themeColor="text2"/>
                          <w:lang w:val="nl-BE"/>
                        </w:rPr>
                        <w:t>Gedreven</w:t>
                      </w:r>
                      <w:r w:rsidR="00D0318B" w:rsidRPr="00505A36">
                        <w:rPr>
                          <w:color w:val="auto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Functional</w:t>
                      </w:r>
                      <w:proofErr w:type="spellEnd"/>
                      <w:r w:rsidR="00D0318B" w:rsidRPr="00505A36">
                        <w:rPr>
                          <w:color w:val="FF0000"/>
                          <w:lang w:val="nl-BE"/>
                        </w:rPr>
                        <w:t xml:space="preserve"> </w:t>
                      </w:r>
                      <w:proofErr w:type="spellStart"/>
                      <w:r w:rsidR="00D0318B" w:rsidRPr="00505A36">
                        <w:rPr>
                          <w:color w:val="FF0000"/>
                          <w:lang w:val="nl-BE"/>
                        </w:rPr>
                        <w:t>Analyst</w:t>
                      </w:r>
                      <w:proofErr w:type="spellEnd"/>
                    </w:p>
                    <w:p w:rsidR="00D0318B" w:rsidRPr="00505A36" w:rsidRDefault="00D0318B" w:rsidP="00505A36"/>
                    <w:p w:rsidR="002F152E" w:rsidRPr="00505A36" w:rsidRDefault="002F152E" w:rsidP="00505A36">
                      <w:pPr>
                        <w:jc w:val="both"/>
                      </w:pPr>
                      <w:r w:rsidRPr="00505A36">
                        <w:t xml:space="preserve">Ben je op zoek naar een boeiende functie binnen een </w:t>
                      </w:r>
                      <w:r w:rsidRPr="00524241">
                        <w:rPr>
                          <w:b/>
                        </w:rPr>
                        <w:t>stabiel consultancybureau met naam en faam</w:t>
                      </w:r>
                      <w:r w:rsidRPr="00505A36">
                        <w:t xml:space="preserve">? Wens je te werken in een team van gedreven collega’s binnen een </w:t>
                      </w:r>
                      <w:r w:rsidRPr="00524241">
                        <w:rPr>
                          <w:b/>
                        </w:rPr>
                        <w:t>open en aangename sfeer</w:t>
                      </w:r>
                      <w:r w:rsidRPr="00505A36">
                        <w:t xml:space="preserve">? Wil jij daarnaast deel uitmaken van een groeiend bedrijf? Dan ben jij dé persoon naar wie wij op zoek zijn! </w:t>
                      </w:r>
                    </w:p>
                    <w:p w:rsidR="002F152E" w:rsidRPr="00505A36" w:rsidRDefault="002F152E" w:rsidP="00505A36">
                      <w:pPr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  <w:r w:rsidRPr="00505A36">
                        <w:t xml:space="preserve">Om het team van </w:t>
                      </w:r>
                      <w:hyperlink r:id="rId10" w:history="1">
                        <w:r w:rsidRPr="00505A36">
                          <w:rPr>
                            <w:rStyle w:val="Hyperlink"/>
                            <w:b/>
                            <w:color w:val="FF0000"/>
                          </w:rPr>
                          <w:t>The Business Analysts</w:t>
                        </w:r>
                      </w:hyperlink>
                      <w:r w:rsidRPr="00505A36">
                        <w:rPr>
                          <w:b/>
                        </w:rPr>
                        <w:t xml:space="preserve"> </w:t>
                      </w:r>
                      <w:r w:rsidRPr="00505A36">
                        <w:t xml:space="preserve">(deel van de </w:t>
                      </w:r>
                      <w:hyperlink r:id="rId11" w:history="1">
                        <w:r w:rsidRPr="00505A36">
                          <w:rPr>
                            <w:rStyle w:val="Hyperlink"/>
                          </w:rPr>
                          <w:t>Cronos Group</w:t>
                        </w:r>
                      </w:hyperlink>
                      <w:r w:rsidRPr="00505A36">
                        <w:t xml:space="preserve">) te versterken zoeken we een </w:t>
                      </w:r>
                      <w:r w:rsidR="00DA718D" w:rsidRPr="00524241">
                        <w:rPr>
                          <w:b/>
                        </w:rPr>
                        <w:t>toegewijde</w:t>
                      </w:r>
                      <w:r w:rsidRPr="00524241">
                        <w:rPr>
                          <w:b/>
                        </w:rPr>
                        <w:t xml:space="preserve"> en vakkundige</w:t>
                      </w:r>
                      <w:r w:rsidRPr="00505A36">
                        <w:t xml:space="preserve"> </w:t>
                      </w:r>
                      <w:hyperlink r:id="rId12" w:history="1">
                        <w:r w:rsidR="00F472A2">
                          <w:rPr>
                            <w:rStyle w:val="Hyperlink"/>
                          </w:rPr>
                          <w:t>Functioneel</w:t>
                        </w:r>
                        <w:r w:rsidRPr="00505A36">
                          <w:rPr>
                            <w:rStyle w:val="Hyperlink"/>
                          </w:rPr>
                          <w:t xml:space="preserve"> Analist</w:t>
                        </w:r>
                      </w:hyperlink>
                      <w:r w:rsidRPr="00524241">
                        <w:t>.</w:t>
                      </w:r>
                      <w:r w:rsidRPr="00505A36">
                        <w:rPr>
                          <w:color w:val="FF0000"/>
                        </w:rPr>
                        <w:t xml:space="preserve"> </w:t>
                      </w:r>
                      <w:r w:rsidRPr="00505A36">
                        <w:t xml:space="preserve">Onze ideale collega </w:t>
                      </w:r>
                      <w:r w:rsidR="00524241" w:rsidRPr="00505A36">
                        <w:t xml:space="preserve">hecht belang aan community-feel </w:t>
                      </w:r>
                      <w:r w:rsidR="00524241">
                        <w:t xml:space="preserve">en </w:t>
                      </w:r>
                      <w:r w:rsidRPr="00505A36">
                        <w:t>verkiest een open omgeving waarin eigen input gestimuleerd wordt</w:t>
                      </w:r>
                      <w:r w:rsidR="00524241">
                        <w:rPr>
                          <w:color w:val="FF0000"/>
                          <w:lang w:eastAsia="nl-BE"/>
                        </w:rPr>
                        <w:t xml:space="preserve">. </w:t>
                      </w:r>
                    </w:p>
                    <w:p w:rsidR="002F152E" w:rsidRPr="00505A36" w:rsidRDefault="002F152E" w:rsidP="00505A36">
                      <w:pPr>
                        <w:jc w:val="both"/>
                        <w:rPr>
                          <w:color w:val="FF0000"/>
                          <w:lang w:eastAsia="nl-BE"/>
                        </w:rPr>
                      </w:pP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noProof/>
                          <w:lang w:eastAsia="nl-BE"/>
                        </w:rPr>
                      </w:pPr>
                      <w:r w:rsidRPr="00505A36">
                        <w:t xml:space="preserve">The Business Analysts is een </w:t>
                      </w:r>
                      <w:r w:rsidRPr="00524241">
                        <w:rPr>
                          <w:b/>
                        </w:rPr>
                        <w:t>dynamisch</w:t>
                      </w:r>
                      <w:r w:rsidRPr="00505A36">
                        <w:t xml:space="preserve"> en </w:t>
                      </w:r>
                      <w:r w:rsidRPr="00524241">
                        <w:rPr>
                          <w:b/>
                        </w:rPr>
                        <w:t>snelgroeiend</w:t>
                      </w:r>
                      <w:r w:rsidRPr="00505A36">
                        <w:t xml:space="preserve"> bedrijf, gericht op State-Of–The-Art Business oplossingen aan de hand van sterk onderbouwde analysetechnieken, Agile Project Management en een doordachte Enterprise Architectuur.</w:t>
                      </w:r>
                      <w:r w:rsidRPr="00505A36">
                        <w:rPr>
                          <w:noProof/>
                          <w:lang w:eastAsia="nl-BE"/>
                        </w:rPr>
                        <w:t xml:space="preserve"> </w:t>
                      </w:r>
                    </w:p>
                    <w:p w:rsidR="002F152E" w:rsidRPr="00505A36" w:rsidRDefault="002F152E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</w:pPr>
                    </w:p>
                    <w:p w:rsidR="002F152E" w:rsidRPr="00505A36" w:rsidRDefault="002F152E" w:rsidP="00505A36">
                      <w:pPr>
                        <w:jc w:val="both"/>
                        <w:rPr>
                          <w:lang w:eastAsia="nl-BE"/>
                        </w:rPr>
                      </w:pPr>
                      <w:r w:rsidRPr="00505A36">
                        <w:rPr>
                          <w:lang w:eastAsia="nl-BE"/>
                        </w:rPr>
                        <w:t>Momenteel bestaat The Business Analysts u</w:t>
                      </w:r>
                      <w:r w:rsidR="00112C58">
                        <w:rPr>
                          <w:lang w:eastAsia="nl-BE"/>
                        </w:rPr>
                        <w:t xml:space="preserve">it meer dan 60 consultants. </w:t>
                      </w:r>
                      <w:r w:rsidRPr="00505A36">
                        <w:rPr>
                          <w:lang w:eastAsia="nl-BE"/>
                        </w:rPr>
                        <w:t xml:space="preserve">Dit maakt dat we over een </w:t>
                      </w:r>
                      <w:r w:rsidRPr="00524241">
                        <w:rPr>
                          <w:b/>
                          <w:lang w:eastAsia="nl-BE"/>
                        </w:rPr>
                        <w:t>brede waaier aan ervaring en expertise</w:t>
                      </w:r>
                      <w:r w:rsidRPr="00505A36">
                        <w:rPr>
                          <w:lang w:eastAsia="nl-BE"/>
                        </w:rPr>
                        <w:t xml:space="preserve"> beschikken. Als groep vormt The Business Analysts een hecht team van consultants die hun </w:t>
                      </w:r>
                      <w:r w:rsidRPr="00524241">
                        <w:rPr>
                          <w:b/>
                          <w:lang w:eastAsia="nl-BE"/>
                        </w:rPr>
                        <w:t>job met passie</w:t>
                      </w:r>
                      <w:r w:rsidRPr="00505A36">
                        <w:rPr>
                          <w:lang w:eastAsia="nl-BE"/>
                        </w:rPr>
                        <w:t xml:space="preserve"> uitoefenen. </w:t>
                      </w:r>
                    </w:p>
                    <w:p w:rsidR="005022A9" w:rsidRPr="00505A36" w:rsidRDefault="005022A9" w:rsidP="00505A36">
                      <w:pPr>
                        <w:jc w:val="both"/>
                        <w:rPr>
                          <w:lang w:eastAsia="nl-BE"/>
                        </w:rPr>
                      </w:pPr>
                    </w:p>
                    <w:p w:rsidR="00A17E46" w:rsidRPr="00505A36" w:rsidRDefault="005022A9" w:rsidP="00505A36">
                      <w:pPr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 xml:space="preserve">Als onze collega ben je in staat om volgende taken op te nemen; </w:t>
                      </w:r>
                    </w:p>
                    <w:p w:rsidR="002F152E" w:rsidRPr="00505A36" w:rsidRDefault="00F472A2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Als Functioneel A</w:t>
                      </w:r>
                      <w:r w:rsidR="002F152E" w:rsidRPr="00505A36">
                        <w:rPr>
                          <w:lang w:val="nl-BE"/>
                        </w:rPr>
                        <w:t xml:space="preserve">nalist vorm je de </w:t>
                      </w:r>
                      <w:r w:rsidR="002F152E" w:rsidRPr="00453F1C">
                        <w:rPr>
                          <w:b/>
                          <w:lang w:val="nl-BE"/>
                        </w:rPr>
                        <w:t>brug</w:t>
                      </w:r>
                      <w:r w:rsidR="002F152E" w:rsidRPr="00505A36">
                        <w:rPr>
                          <w:lang w:val="nl-BE"/>
                        </w:rPr>
                        <w:t xml:space="preserve"> tussen de </w:t>
                      </w:r>
                      <w:r w:rsidR="002F152E" w:rsidRPr="00453F1C">
                        <w:rPr>
                          <w:b/>
                          <w:lang w:val="nl-BE"/>
                        </w:rPr>
                        <w:t>operationele</w:t>
                      </w:r>
                      <w:r w:rsidR="002F152E" w:rsidRPr="00505A36">
                        <w:rPr>
                          <w:lang w:val="nl-BE"/>
                        </w:rPr>
                        <w:t xml:space="preserve"> kant van de organisati</w:t>
                      </w:r>
                      <w:r w:rsidR="00164590" w:rsidRPr="00505A36">
                        <w:rPr>
                          <w:lang w:val="nl-BE"/>
                        </w:rPr>
                        <w:t xml:space="preserve">e enerzijds en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IT</w:t>
                      </w:r>
                      <w:r w:rsidR="00164590" w:rsidRPr="00505A36">
                        <w:rPr>
                          <w:lang w:val="nl-BE"/>
                        </w:rPr>
                        <w:t xml:space="preserve"> anderzijds;</w:t>
                      </w:r>
                    </w:p>
                    <w:p w:rsidR="00164590" w:rsidRPr="00505A36" w:rsidRDefault="00164590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staat in voor de </w:t>
                      </w:r>
                      <w:r w:rsidRPr="00453F1C">
                        <w:rPr>
                          <w:b/>
                          <w:lang w:val="nl-BE"/>
                        </w:rPr>
                        <w:t>interpretatie</w:t>
                      </w:r>
                      <w:r w:rsidRPr="00505A36">
                        <w:rPr>
                          <w:lang w:val="nl-BE"/>
                        </w:rPr>
                        <w:t xml:space="preserve"> van </w:t>
                      </w:r>
                      <w:r w:rsidRPr="00453F1C">
                        <w:rPr>
                          <w:b/>
                          <w:lang w:val="nl-BE"/>
                        </w:rPr>
                        <w:t>business analyses</w:t>
                      </w:r>
                      <w:r w:rsidRPr="00505A36">
                        <w:rPr>
                          <w:lang w:val="nl-BE"/>
                        </w:rPr>
                        <w:t xml:space="preserve"> om zo een deel ervan om te zetten in een functionele analyse; 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Je gaat op zoek naar de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behoeften van de organisatie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, eindgebruikers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of stakeholders en vertaalt deze in een functionele analyse. Jouw analyse is vervolgens de aa</w:t>
                      </w:r>
                      <w:r w:rsidR="00164590"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nzet tot de technische analyse;</w:t>
                      </w:r>
                    </w:p>
                    <w:p w:rsidR="00C90F2A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</w:t>
                      </w:r>
                      <w:r w:rsidRPr="00453F1C">
                        <w:rPr>
                          <w:b/>
                          <w:lang w:val="nl-BE"/>
                        </w:rPr>
                        <w:t>verzorgt</w:t>
                      </w:r>
                      <w:r w:rsidRPr="00505A36">
                        <w:rPr>
                          <w:lang w:val="nl-BE"/>
                        </w:rPr>
                        <w:t xml:space="preserve"> de </w:t>
                      </w:r>
                      <w:r w:rsidRPr="00453F1C">
                        <w:rPr>
                          <w:b/>
                          <w:lang w:val="nl-BE"/>
                        </w:rPr>
                        <w:t>link</w:t>
                      </w:r>
                      <w:r w:rsidRPr="00505A36">
                        <w:rPr>
                          <w:lang w:val="nl-BE"/>
                        </w:rPr>
                        <w:t xml:space="preserve"> tussen de business en het implementat</w:t>
                      </w:r>
                      <w:r w:rsidR="00112C58">
                        <w:rPr>
                          <w:lang w:val="nl-BE"/>
                        </w:rPr>
                        <w:t xml:space="preserve">ie </w:t>
                      </w:r>
                      <w:r w:rsidR="00164590" w:rsidRPr="00505A36">
                        <w:rPr>
                          <w:lang w:val="nl-BE"/>
                        </w:rPr>
                        <w:t>team (testers en developers);</w:t>
                      </w:r>
                    </w:p>
                    <w:p w:rsidR="005022A9" w:rsidRPr="00505A36" w:rsidRDefault="00C90F2A" w:rsidP="00505A3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line="285" w:lineRule="atLeast"/>
                        <w:ind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>Je hebt ke</w:t>
                      </w:r>
                      <w:r w:rsidR="00164590" w:rsidRPr="00505A36">
                        <w:rPr>
                          <w:lang w:val="nl-BE"/>
                        </w:rPr>
                        <w:t xml:space="preserve">nnis van de </w:t>
                      </w:r>
                      <w:r w:rsidR="00164590" w:rsidRPr="00453F1C">
                        <w:rPr>
                          <w:b/>
                          <w:lang w:val="nl-BE"/>
                        </w:rPr>
                        <w:t>behavorial diagrams van UML</w:t>
                      </w:r>
                      <w:r w:rsidR="00164590" w:rsidRPr="00505A36">
                        <w:rPr>
                          <w:lang w:val="nl-BE"/>
                        </w:rPr>
                        <w:t xml:space="preserve"> </w:t>
                      </w:r>
                      <w:r w:rsidRPr="00505A36">
                        <w:rPr>
                          <w:lang w:val="nl-BE"/>
                        </w:rPr>
                        <w:t xml:space="preserve">(use-cases, sequence diagram, activity diagram, ...) en </w:t>
                      </w:r>
                      <w:r w:rsidR="00164590" w:rsidRPr="00505A36">
                        <w:rPr>
                          <w:lang w:val="nl-BE"/>
                        </w:rPr>
                        <w:t xml:space="preserve">kan deze </w:t>
                      </w:r>
                      <w:r w:rsidR="005022A9" w:rsidRPr="00505A36">
                        <w:rPr>
                          <w:lang w:val="nl-BE"/>
                        </w:rPr>
                        <w:t>model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5022A9" w:rsidRPr="00505A36">
                        <w:rPr>
                          <w:lang w:val="nl-BE"/>
                        </w:rPr>
                        <w:t xml:space="preserve">eren met </w:t>
                      </w:r>
                      <w:r w:rsidR="002F152E" w:rsidRPr="00505A36">
                        <w:rPr>
                          <w:lang w:val="nl-BE"/>
                        </w:rPr>
                        <w:t xml:space="preserve">verschillende </w:t>
                      </w:r>
                      <w:r w:rsidR="005022A9" w:rsidRPr="00505A36">
                        <w:rPr>
                          <w:lang w:val="nl-BE"/>
                        </w:rPr>
                        <w:t>mo</w:t>
                      </w:r>
                      <w:r w:rsidR="00CD318B" w:rsidRPr="00505A36">
                        <w:rPr>
                          <w:lang w:val="nl-BE"/>
                        </w:rPr>
                        <w:t>del</w:t>
                      </w:r>
                      <w:r w:rsidR="0008723A">
                        <w:rPr>
                          <w:lang w:val="nl-BE"/>
                        </w:rPr>
                        <w:t>l</w:t>
                      </w:r>
                      <w:r w:rsidR="00CD318B" w:rsidRPr="00505A36">
                        <w:rPr>
                          <w:lang w:val="nl-BE"/>
                        </w:rPr>
                        <w:t xml:space="preserve">eertools </w:t>
                      </w:r>
                      <w:r w:rsidR="002F152E" w:rsidRPr="00505A36">
                        <w:rPr>
                          <w:lang w:val="nl-BE"/>
                        </w:rPr>
                        <w:t>afhankelijk van</w:t>
                      </w:r>
                      <w:r w:rsidR="00CD318B" w:rsidRPr="00505A36">
                        <w:rPr>
                          <w:lang w:val="nl-BE"/>
                        </w:rPr>
                        <w:t xml:space="preserve"> de</w:t>
                      </w:r>
                      <w:r w:rsidR="002F152E" w:rsidRPr="00505A36">
                        <w:rPr>
                          <w:lang w:val="nl-BE"/>
                        </w:rPr>
                        <w:t xml:space="preserve"> voorkeur van de </w:t>
                      </w:r>
                      <w:r w:rsidR="00164590" w:rsidRPr="00505A36">
                        <w:rPr>
                          <w:lang w:val="nl-BE"/>
                        </w:rPr>
                        <w:t>klant;</w:t>
                      </w:r>
                    </w:p>
                    <w:p w:rsidR="00164590" w:rsidRPr="00505A36" w:rsidRDefault="00164590" w:rsidP="00505A36">
                      <w:pPr>
                        <w:numPr>
                          <w:ilvl w:val="0"/>
                          <w:numId w:val="12"/>
                        </w:numPr>
                        <w:spacing w:before="100" w:beforeAutospacing="1" w:line="231" w:lineRule="atLeast"/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</w:pP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>Je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hebt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</w:t>
                      </w:r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ervaring met </w:t>
                      </w:r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 xml:space="preserve">user </w:t>
                      </w:r>
                      <w:proofErr w:type="spellStart"/>
                      <w:r w:rsidR="006D57E8" w:rsidRPr="006D57E8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stories</w:t>
                      </w:r>
                      <w:proofErr w:type="spellEnd"/>
                      <w:r w:rsidR="006D57E8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kennis van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Agile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en </w:t>
                      </w:r>
                      <w:r w:rsidRPr="00453F1C">
                        <w:rPr>
                          <w:rFonts w:eastAsia="Times New Roman" w:cs="Arial"/>
                          <w:b/>
                          <w:bdr w:val="none" w:sz="0" w:space="0" w:color="auto" w:frame="1"/>
                          <w:lang w:val="nl-BE" w:eastAsia="nl-BE"/>
                        </w:rPr>
                        <w:t>Scrum</w:t>
                      </w:r>
                      <w:r w:rsidRPr="00505A36">
                        <w:rPr>
                          <w:rFonts w:eastAsia="Times New Roman" w:cs="Arial"/>
                          <w:bdr w:val="none" w:sz="0" w:space="0" w:color="auto" w:frame="1"/>
                          <w:lang w:val="nl-BE" w:eastAsia="nl-BE"/>
                        </w:rPr>
                        <w:t xml:space="preserve"> binnen de context van bovenvermelde taken.</w:t>
                      </w:r>
                    </w:p>
                    <w:p w:rsidR="003A0777" w:rsidRPr="00505A36" w:rsidRDefault="003A0777" w:rsidP="00505A36">
                      <w:pPr>
                        <w:spacing w:line="285" w:lineRule="atLeast"/>
                        <w:ind w:left="566" w:right="1237"/>
                        <w:jc w:val="both"/>
                        <w:textAlignment w:val="baseline"/>
                        <w:rPr>
                          <w:lang w:val="nl-BE"/>
                        </w:rPr>
                      </w:pPr>
                    </w:p>
                    <w:p w:rsidR="005022A9" w:rsidRPr="00505A36" w:rsidRDefault="005022A9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Jouw profiel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  <w:r w:rsidRPr="00505A36">
                        <w:rPr>
                          <w:b/>
                          <w:color w:val="FF0000"/>
                        </w:rPr>
                        <w:t xml:space="preserve"> 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min. 2jaar ervaring als </w:t>
                      </w:r>
                      <w:r w:rsidR="00F472A2">
                        <w:rPr>
                          <w:rFonts w:cs="Arial"/>
                          <w:color w:val="262626"/>
                          <w:lang w:val="nl-BE"/>
                        </w:rPr>
                        <w:t>Functioneel A</w:t>
                      </w:r>
                      <w:r w:rsidRPr="00505A36">
                        <w:rPr>
                          <w:rFonts w:cs="Arial"/>
                          <w:color w:val="262626"/>
                          <w:lang w:val="nl-BE"/>
                        </w:rPr>
                        <w:t xml:space="preserve">nalist; </w:t>
                      </w:r>
                      <w:bookmarkStart w:id="1" w:name="_GoBack"/>
                      <w:bookmarkEnd w:id="1"/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bezit een “</w:t>
                      </w:r>
                      <w:r w:rsidRPr="00505A36">
                        <w:rPr>
                          <w:rFonts w:cs="Arial"/>
                          <w:b/>
                          <w:lang w:val="nl-BE"/>
                        </w:rPr>
                        <w:t>Can-Do</w:t>
                      </w:r>
                      <w:r w:rsidRPr="00505A36">
                        <w:rPr>
                          <w:rFonts w:cs="Arial"/>
                          <w:lang w:val="nl-BE"/>
                        </w:rPr>
                        <w:t>” mentaliteit en je hebt zin voor initiatief;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 xml:space="preserve">Je hebt sterke analytische vaardigheden, een conceptueel denkvermogen en goede interpersoonlijke skills; </w:t>
                      </w:r>
                    </w:p>
                    <w:p w:rsidR="005022A9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rFonts w:cs="Arial"/>
                          <w:lang w:val="nl-BE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werkt zelfstandig, nauwkeurig en je kan prioriteiten stellen, omgaan met deadlines;</w:t>
                      </w:r>
                    </w:p>
                    <w:p w:rsidR="00A01DD3" w:rsidRPr="00505A36" w:rsidRDefault="005022A9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8"/>
                        </w:numPr>
                        <w:autoSpaceDE w:val="0"/>
                        <w:autoSpaceDN w:val="0"/>
                        <w:adjustRightInd w:val="0"/>
                        <w:spacing w:after="400"/>
                        <w:rPr>
                          <w:lang w:val="nl-NL"/>
                        </w:rPr>
                      </w:pPr>
                      <w:r w:rsidRPr="00505A36">
                        <w:rPr>
                          <w:rFonts w:cs="Arial"/>
                          <w:lang w:val="nl-BE"/>
                        </w:rPr>
                        <w:t>Je hebt een grondige kennis van h</w:t>
                      </w:r>
                      <w:r w:rsidR="00A01DD3" w:rsidRPr="00505A36">
                        <w:rPr>
                          <w:rFonts w:cs="Arial"/>
                          <w:lang w:val="nl-BE"/>
                        </w:rPr>
                        <w:t>et Nederlands, Engels en Frans.</w:t>
                      </w:r>
                    </w:p>
                    <w:p w:rsidR="002F152E" w:rsidRPr="00505A36" w:rsidRDefault="002F152E" w:rsidP="00505A36">
                      <w:pPr>
                        <w:rPr>
                          <w:b/>
                          <w:color w:val="FF0000"/>
                        </w:rPr>
                      </w:pPr>
                      <w:r w:rsidRPr="00505A36">
                        <w:rPr>
                          <w:b/>
                          <w:color w:val="FF0000"/>
                        </w:rPr>
                        <w:t>Ons aanbod</w:t>
                      </w:r>
                      <w:r w:rsidR="00164590" w:rsidRPr="00505A36">
                        <w:rPr>
                          <w:b/>
                          <w:color w:val="FF0000"/>
                        </w:rPr>
                        <w:t>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wordt lid van een stabiel en dynamisch bedrijf dat openstaat voor </w:t>
                      </w:r>
                      <w:r w:rsidRPr="00524241">
                        <w:rPr>
                          <w:b/>
                          <w:lang w:val="nl-BE"/>
                        </w:rPr>
                        <w:t>jouw input en ideeën</w:t>
                      </w:r>
                      <w:r w:rsidRPr="00505A36">
                        <w:rPr>
                          <w:lang w:val="nl-BE"/>
                        </w:rPr>
                        <w:t xml:space="preserve">. Bovendien vormen jouw collega’s een </w:t>
                      </w:r>
                      <w:r w:rsidRPr="00524241">
                        <w:rPr>
                          <w:b/>
                          <w:lang w:val="nl-BE"/>
                        </w:rPr>
                        <w:t>ondersteunend team van kennis en ervaring</w:t>
                      </w:r>
                      <w:r w:rsidRPr="00505A36">
                        <w:rPr>
                          <w:lang w:val="nl-BE"/>
                        </w:rPr>
                        <w:t xml:space="preserve"> en krijg je de mogelijkheid om deel te nemen aan interne en externe opleidingen, seminaries en andere knowledge sharing </w:t>
                      </w:r>
                      <w:r w:rsidR="00164590" w:rsidRPr="00505A36">
                        <w:rPr>
                          <w:lang w:val="nl-BE"/>
                        </w:rPr>
                        <w:t>events;</w:t>
                      </w:r>
                    </w:p>
                    <w:p w:rsidR="002F152E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ontvangt een vast contract met een </w:t>
                      </w:r>
                      <w:r w:rsidRPr="00524241">
                        <w:rPr>
                          <w:b/>
                          <w:lang w:val="nl-BE"/>
                        </w:rPr>
                        <w:t>competitief salaris</w:t>
                      </w:r>
                      <w:r w:rsidRPr="00505A36">
                        <w:rPr>
                          <w:lang w:val="nl-BE"/>
                        </w:rPr>
                        <w:t xml:space="preserve"> en een compleet voordelenpakket (bedrijfswagen, tankkaart, laptop, verzekeringen, etc.)</w:t>
                      </w:r>
                      <w:r w:rsidR="00164590" w:rsidRPr="00505A36">
                        <w:rPr>
                          <w:lang w:val="nl-BE"/>
                        </w:rPr>
                        <w:t>;</w:t>
                      </w:r>
                    </w:p>
                    <w:p w:rsidR="007D4061" w:rsidRPr="00505A36" w:rsidRDefault="002F152E" w:rsidP="00505A36">
                      <w:pPr>
                        <w:pStyle w:val="ListParagraph"/>
                        <w:widowControl w:val="0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  <w:r w:rsidRPr="00505A36">
                        <w:rPr>
                          <w:lang w:val="nl-BE"/>
                        </w:rPr>
                        <w:t xml:space="preserve">Je komt terecht in een no-nonsense omgeving met </w:t>
                      </w:r>
                      <w:r w:rsidRPr="00524241">
                        <w:rPr>
                          <w:b/>
                          <w:lang w:val="nl-BE"/>
                        </w:rPr>
                        <w:t>directe toegang tot het management</w:t>
                      </w:r>
                      <w:r w:rsidRPr="00505A36">
                        <w:rPr>
                          <w:lang w:val="nl-BE"/>
                        </w:rPr>
                        <w:t xml:space="preserve"> en je wordt deel van de </w:t>
                      </w:r>
                      <w:r w:rsidR="00112C58" w:rsidRPr="00505A36">
                        <w:rPr>
                          <w:lang w:val="nl-BE"/>
                        </w:rPr>
                        <w:t>gerenommeerde</w:t>
                      </w:r>
                      <w:r w:rsidRPr="00505A36">
                        <w:rPr>
                          <w:lang w:val="nl-BE"/>
                        </w:rPr>
                        <w:t xml:space="preserve"> Cronos Group, waar aandacht wordt gegeven aan </w:t>
                      </w:r>
                      <w:r w:rsidRPr="00524241">
                        <w:rPr>
                          <w:b/>
                          <w:lang w:val="nl-BE"/>
                        </w:rPr>
                        <w:t xml:space="preserve">individuele ondersteuning, professionele uitdagingen en je persoonlijke interesses </w:t>
                      </w:r>
                      <w:r w:rsidR="00164590" w:rsidRPr="00524241">
                        <w:rPr>
                          <w:b/>
                          <w:lang w:val="nl-BE"/>
                        </w:rPr>
                        <w:t>&amp; ambitie</w:t>
                      </w:r>
                      <w:r w:rsidR="00524241">
                        <w:rPr>
                          <w:lang w:val="nl-BE"/>
                        </w:rPr>
                        <w:t xml:space="preserve">. </w:t>
                      </w:r>
                    </w:p>
                    <w:p w:rsidR="007D4061" w:rsidRPr="00505A36" w:rsidRDefault="007D4061" w:rsidP="00505A36"/>
                    <w:p w:rsidR="007D4061" w:rsidRPr="00A17E46" w:rsidRDefault="007D4061" w:rsidP="00505A36">
                      <w:r w:rsidRPr="00505A36">
                        <w:t xml:space="preserve">Heb je interesse in deze uitdaging of ken je iemand in jouw netwerk die interesse kan hebben? Stuur je contact gegevens en CV naar Joyce Pauwels via </w:t>
                      </w:r>
                      <w:hyperlink r:id="rId13" w:history="1">
                        <w:r w:rsidR="00505A36" w:rsidRPr="00505A36">
                          <w:rPr>
                            <w:rStyle w:val="Hyperlink"/>
                          </w:rPr>
                          <w:t>recruitment@thebusinessanalysts.be</w:t>
                        </w:r>
                      </w:hyperlink>
                      <w:r w:rsidRPr="00505A36">
                        <w:t>!</w:t>
                      </w:r>
                    </w:p>
                    <w:p w:rsidR="007D4061" w:rsidRPr="007D4061" w:rsidRDefault="007D4061" w:rsidP="00505A36">
                      <w:pPr>
                        <w:pStyle w:val="ListParagraph"/>
                        <w:widowControl w:val="0"/>
                        <w:autoSpaceDE w:val="0"/>
                        <w:autoSpaceDN w:val="0"/>
                        <w:adjustRightInd w:val="0"/>
                        <w:jc w:val="both"/>
                        <w:rPr>
                          <w:lang w:val="nl-BE"/>
                        </w:rPr>
                      </w:pPr>
                    </w:p>
                    <w:p w:rsidR="006A2D89" w:rsidRPr="00A01DD3" w:rsidRDefault="006A2D89" w:rsidP="00A01DD3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400"/>
                        <w:ind w:left="36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C7BCB" w:rsidSect="00D67B62">
      <w:pgSz w:w="11900" w:h="16840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94821"/>
    <w:multiLevelType w:val="multilevel"/>
    <w:tmpl w:val="AD28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A41F3"/>
    <w:multiLevelType w:val="hybridMultilevel"/>
    <w:tmpl w:val="824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31F3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B81C85"/>
    <w:multiLevelType w:val="hybridMultilevel"/>
    <w:tmpl w:val="AE081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E4E46"/>
    <w:multiLevelType w:val="hybridMultilevel"/>
    <w:tmpl w:val="42EE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A0DDD"/>
    <w:multiLevelType w:val="multilevel"/>
    <w:tmpl w:val="EF1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D31B2"/>
    <w:multiLevelType w:val="multilevel"/>
    <w:tmpl w:val="4C78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9A1F46"/>
    <w:multiLevelType w:val="multilevel"/>
    <w:tmpl w:val="E5B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D753C4"/>
    <w:multiLevelType w:val="multilevel"/>
    <w:tmpl w:val="9160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B23CAA"/>
    <w:multiLevelType w:val="multilevel"/>
    <w:tmpl w:val="2E3C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004923"/>
    <w:multiLevelType w:val="multilevel"/>
    <w:tmpl w:val="F4E6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076"/>
    <w:rsid w:val="00076F6E"/>
    <w:rsid w:val="00086810"/>
    <w:rsid w:val="0008723A"/>
    <w:rsid w:val="000B7C16"/>
    <w:rsid w:val="00112C58"/>
    <w:rsid w:val="00164590"/>
    <w:rsid w:val="001C7BCB"/>
    <w:rsid w:val="002B2C8F"/>
    <w:rsid w:val="002F152E"/>
    <w:rsid w:val="002F5E82"/>
    <w:rsid w:val="00325D8D"/>
    <w:rsid w:val="003A0777"/>
    <w:rsid w:val="00432056"/>
    <w:rsid w:val="00453F1C"/>
    <w:rsid w:val="004811B9"/>
    <w:rsid w:val="004B54A6"/>
    <w:rsid w:val="005022A9"/>
    <w:rsid w:val="00505A36"/>
    <w:rsid w:val="0051056C"/>
    <w:rsid w:val="0051205C"/>
    <w:rsid w:val="00524241"/>
    <w:rsid w:val="00552EA7"/>
    <w:rsid w:val="00555DFC"/>
    <w:rsid w:val="006A2D89"/>
    <w:rsid w:val="006D57E8"/>
    <w:rsid w:val="007B7E2C"/>
    <w:rsid w:val="007D4061"/>
    <w:rsid w:val="007D74DB"/>
    <w:rsid w:val="00895DEA"/>
    <w:rsid w:val="00967225"/>
    <w:rsid w:val="00983A6C"/>
    <w:rsid w:val="00A01DD3"/>
    <w:rsid w:val="00A17E46"/>
    <w:rsid w:val="00A84F0E"/>
    <w:rsid w:val="00C90F2A"/>
    <w:rsid w:val="00CD318B"/>
    <w:rsid w:val="00D0318B"/>
    <w:rsid w:val="00D67B62"/>
    <w:rsid w:val="00DA718D"/>
    <w:rsid w:val="00DE2324"/>
    <w:rsid w:val="00F472A2"/>
    <w:rsid w:val="00FC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12FD650-16B5-4D0F-A9F9-29F8F601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18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7B6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7B6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5D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0318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022A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1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businessanalysts.be/" TargetMode="External"/><Relationship Id="rId13" Type="http://schemas.openxmlformats.org/officeDocument/2006/relationships/hyperlink" Target="mailto:recruitment@thebusinessanalysts.be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ronos.be" TargetMode="External"/><Relationship Id="rId12" Type="http://schemas.openxmlformats.org/officeDocument/2006/relationships/hyperlink" Target="http://www.thebusinessanalysts.b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hebusinessanalysts.be/" TargetMode="External"/><Relationship Id="rId11" Type="http://schemas.openxmlformats.org/officeDocument/2006/relationships/hyperlink" Target="http://www.cronos.b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thebusinessanalysts.be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ecruitment@thebusinessanalysts.be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ermti\AppData\Local\Microsoft\Windows\Temporary%20Internet%20Files\Content.Outlook\RUGG4P8N\TBA%20Template%20Vacatur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FC47C8-8E72-48C3-9141-694ED7774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TBA Template Vacature.dotx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Heeman Tim</dc:creator>
  <cp:keywords/>
  <dc:description/>
  <cp:lastModifiedBy>Heeman Tim</cp:lastModifiedBy>
  <cp:revision>3</cp:revision>
  <cp:lastPrinted>2017-02-02T14:47:00Z</cp:lastPrinted>
  <dcterms:created xsi:type="dcterms:W3CDTF">2017-02-08T15:06:00Z</dcterms:created>
  <dcterms:modified xsi:type="dcterms:W3CDTF">2017-11-30T12:45:00Z</dcterms:modified>
</cp:coreProperties>
</file>